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4DBB8" w14:textId="79519969" w:rsidR="00C55D85" w:rsidRPr="005A118E" w:rsidRDefault="00C55D85" w:rsidP="00DD5F82">
      <w:pPr>
        <w:pStyle w:val="GraphicAnchor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620" w:firstRow="1" w:lastRow="0" w:firstColumn="0" w:lastColumn="0" w:noHBand="1" w:noVBand="1"/>
      </w:tblPr>
      <w:tblGrid>
        <w:gridCol w:w="894"/>
        <w:gridCol w:w="2095"/>
        <w:gridCol w:w="4044"/>
        <w:gridCol w:w="2570"/>
        <w:gridCol w:w="863"/>
      </w:tblGrid>
      <w:tr w:rsidR="0011740B" w:rsidRPr="005A118E" w14:paraId="6EC65E66" w14:textId="77777777" w:rsidTr="00DB218D">
        <w:trPr>
          <w:trHeight w:val="2285"/>
        </w:trPr>
        <w:tc>
          <w:tcPr>
            <w:tcW w:w="894" w:type="dxa"/>
            <w:tcBorders>
              <w:bottom w:val="single" w:sz="18" w:space="0" w:color="648276" w:themeColor="accent5"/>
            </w:tcBorders>
          </w:tcPr>
          <w:p w14:paraId="323E0C18" w14:textId="77777777" w:rsidR="00DD5F82" w:rsidRPr="005A118E" w:rsidRDefault="00DD5F82" w:rsidP="00B20DFA"/>
        </w:tc>
        <w:tc>
          <w:tcPr>
            <w:tcW w:w="8709" w:type="dxa"/>
            <w:gridSpan w:val="3"/>
            <w:tcBorders>
              <w:bottom w:val="single" w:sz="18" w:space="0" w:color="648276" w:themeColor="accent5"/>
            </w:tcBorders>
          </w:tcPr>
          <w:p w14:paraId="1162C964" w14:textId="3BC581DC" w:rsidR="00DD5F82" w:rsidRPr="005A118E" w:rsidRDefault="0021170C" w:rsidP="00B20DFA">
            <w:pPr>
              <w:pStyle w:val="Title"/>
            </w:pPr>
            <w:r w:rsidRPr="005A118E">
              <w:t>Daniel</w:t>
            </w:r>
            <w:r w:rsidR="00DD5F82" w:rsidRPr="005A118E">
              <w:rPr>
                <w:lang w:bidi="en-GB"/>
              </w:rPr>
              <w:t xml:space="preserve"> </w:t>
            </w:r>
            <w:r w:rsidRPr="006563FA">
              <w:rPr>
                <w:rStyle w:val="Emphasis"/>
                <w:color w:val="496267"/>
              </w:rPr>
              <w:t>Mackle</w:t>
            </w:r>
          </w:p>
          <w:p w14:paraId="15D4BE8C" w14:textId="5403342D" w:rsidR="00DD5F82" w:rsidRPr="005A118E" w:rsidRDefault="0021170C" w:rsidP="00B20DFA">
            <w:pPr>
              <w:pStyle w:val="Subtitle"/>
            </w:pPr>
            <w:r w:rsidRPr="005A118E">
              <w:t>Year 2 Computer Science Student, Queen’s University Belfast</w:t>
            </w:r>
          </w:p>
        </w:tc>
        <w:tc>
          <w:tcPr>
            <w:tcW w:w="863" w:type="dxa"/>
            <w:tcBorders>
              <w:bottom w:val="single" w:sz="18" w:space="0" w:color="648276" w:themeColor="accent5"/>
            </w:tcBorders>
          </w:tcPr>
          <w:p w14:paraId="1D9EC3B3" w14:textId="77777777" w:rsidR="00DD5F82" w:rsidRPr="005A118E" w:rsidRDefault="00DD5F82" w:rsidP="00B20DFA"/>
        </w:tc>
      </w:tr>
      <w:tr w:rsidR="00DB218D" w:rsidRPr="005A118E" w14:paraId="149C783A" w14:textId="77777777" w:rsidTr="00DB218D">
        <w:tc>
          <w:tcPr>
            <w:tcW w:w="2989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4B206DFC" w14:textId="77777777" w:rsidR="00DD5F82" w:rsidRPr="005A118E" w:rsidRDefault="00DD5F82" w:rsidP="00B20DFA"/>
        </w:tc>
        <w:tc>
          <w:tcPr>
            <w:tcW w:w="4044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36282AFF" w14:textId="77777777" w:rsidR="00DD5F82" w:rsidRPr="005A118E" w:rsidRDefault="00DD5F82" w:rsidP="00B20DFA"/>
        </w:tc>
        <w:tc>
          <w:tcPr>
            <w:tcW w:w="3433" w:type="dxa"/>
            <w:gridSpan w:val="2"/>
            <w:tcBorders>
              <w:top w:val="single" w:sz="18" w:space="0" w:color="648276" w:themeColor="accent5"/>
            </w:tcBorders>
          </w:tcPr>
          <w:p w14:paraId="3E06594B" w14:textId="77777777" w:rsidR="00DD5F82" w:rsidRPr="005A118E" w:rsidRDefault="00DD5F82" w:rsidP="00B20DFA"/>
        </w:tc>
      </w:tr>
      <w:tr w:rsidR="0011740B" w:rsidRPr="005A118E" w14:paraId="1B92F863" w14:textId="77777777" w:rsidTr="00DB218D">
        <w:trPr>
          <w:trHeight w:val="2057"/>
        </w:trPr>
        <w:tc>
          <w:tcPr>
            <w:tcW w:w="2989" w:type="dxa"/>
            <w:gridSpan w:val="2"/>
            <w:tcBorders>
              <w:right w:val="single" w:sz="18" w:space="0" w:color="648276" w:themeColor="accent5"/>
            </w:tcBorders>
          </w:tcPr>
          <w:p w14:paraId="51BD04B6" w14:textId="77777777" w:rsidR="00DD5F82" w:rsidRPr="005A118E" w:rsidRDefault="0068510E" w:rsidP="00B20DFA">
            <w:pPr>
              <w:pStyle w:val="Heading1"/>
            </w:pPr>
            <w:sdt>
              <w:sdtPr>
                <w:id w:val="1604447469"/>
                <w:placeholder>
                  <w:docPart w:val="A730E3F0642D41688B849C5571BDEB4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D5F82" w:rsidRPr="006563FA">
                  <w:rPr>
                    <w:color w:val="496267"/>
                    <w:lang w:bidi="en-GB"/>
                  </w:rPr>
                  <w:t>Contact</w:t>
                </w:r>
              </w:sdtContent>
            </w:sdt>
          </w:p>
          <w:p w14:paraId="261948E1" w14:textId="6BF2D3FF" w:rsidR="00DD5F82" w:rsidRPr="005A118E" w:rsidRDefault="0021170C" w:rsidP="0021170C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3 Cottage Avenue,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br/>
              <w:t>Lurgan, Co. Armagh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br/>
              <w:t>BT67 9NL</w:t>
            </w:r>
          </w:p>
          <w:p w14:paraId="330DB070" w14:textId="0091FB6D" w:rsidR="00DD5F82" w:rsidRPr="005A118E" w:rsidRDefault="0021170C" w:rsidP="00B20DFA">
            <w:pPr>
              <w:pStyle w:val="TextLeft"/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(+44) 77526 77524</w:t>
            </w:r>
          </w:p>
          <w:p w14:paraId="08BC4E79" w14:textId="681B1932" w:rsidR="0021170C" w:rsidRPr="005A118E" w:rsidRDefault="0068510E" w:rsidP="0021170C">
            <w:pPr>
              <w:pStyle w:val="TextLeft"/>
              <w:rPr>
                <w:rFonts w:ascii="Blinker" w:hAnsi="Blinker"/>
              </w:rPr>
            </w:pPr>
            <w:hyperlink r:id="rId10" w:history="1">
              <w:r w:rsidR="0021170C" w:rsidRPr="005A118E">
                <w:rPr>
                  <w:rStyle w:val="Hyperlink"/>
                  <w:rFonts w:ascii="Blinker" w:hAnsi="Blinker"/>
                </w:rPr>
                <w:t>danmackle05@gmail.com</w:t>
              </w:r>
            </w:hyperlink>
            <w:r w:rsidR="0021170C" w:rsidRPr="005A118E">
              <w:rPr>
                <w:rFonts w:ascii="Blinker" w:hAnsi="Blinker"/>
              </w:rPr>
              <w:br/>
            </w:r>
            <w:hyperlink r:id="rId11" w:history="1">
              <w:r w:rsidR="00095AE2" w:rsidRPr="00DE4C79">
                <w:rPr>
                  <w:rStyle w:val="Hyperlink"/>
                  <w:rFonts w:ascii="Blinker" w:hAnsi="Blinker"/>
                </w:rPr>
                <w:t>dmackle04@qub.ac.uk</w:t>
              </w:r>
            </w:hyperlink>
          </w:p>
          <w:p w14:paraId="597B0F6A" w14:textId="77777777" w:rsidR="00DD5F82" w:rsidRPr="005A118E" w:rsidRDefault="00DD5F82" w:rsidP="00B20DFA">
            <w:pPr>
              <w:pStyle w:val="TextLeft"/>
            </w:pPr>
          </w:p>
        </w:tc>
        <w:tc>
          <w:tcPr>
            <w:tcW w:w="7477" w:type="dxa"/>
            <w:gridSpan w:val="3"/>
            <w:vMerge w:val="restart"/>
            <w:tcBorders>
              <w:left w:val="single" w:sz="18" w:space="0" w:color="648276" w:themeColor="accent5"/>
            </w:tcBorders>
          </w:tcPr>
          <w:p w14:paraId="610B42C0" w14:textId="7FA0F975" w:rsidR="00DD5F82" w:rsidRPr="006563FA" w:rsidRDefault="0068510E" w:rsidP="00B20DFA">
            <w:pPr>
              <w:pStyle w:val="Heading2"/>
              <w:rPr>
                <w:color w:val="496267"/>
              </w:rPr>
            </w:pPr>
            <w:sdt>
              <w:sdtPr>
                <w:rPr>
                  <w:color w:val="496267"/>
                </w:rPr>
                <w:id w:val="-831059322"/>
                <w:placeholder>
                  <w:docPart w:val="37DD7B51DE354D849DA1821F8F4FDF65"/>
                </w:placeholder>
                <w:temporary/>
                <w:showingPlcHdr/>
                <w15:appearance w15:val="hidden"/>
              </w:sdtPr>
              <w:sdtEndPr/>
              <w:sdtContent>
                <w:r w:rsidR="003F05EF" w:rsidRPr="006563FA">
                  <w:rPr>
                    <w:color w:val="496267"/>
                    <w:lang w:bidi="en-GB"/>
                  </w:rPr>
                  <w:t>Dear</w:t>
                </w:r>
              </w:sdtContent>
            </w:sdt>
            <w:r w:rsidR="00DD5F82" w:rsidRPr="006563FA">
              <w:rPr>
                <w:color w:val="496267"/>
                <w:lang w:bidi="en-GB"/>
              </w:rPr>
              <w:t xml:space="preserve"> </w:t>
            </w:r>
            <w:r w:rsidR="0011740B" w:rsidRPr="006563FA">
              <w:rPr>
                <w:color w:val="496267"/>
              </w:rPr>
              <w:t>Sir or Madam,</w:t>
            </w:r>
          </w:p>
          <w:p w14:paraId="14B42D37" w14:textId="1AA8567E" w:rsidR="006C0FED" w:rsidRPr="006C0FED" w:rsidRDefault="0021170C" w:rsidP="006C0FED">
            <w:pPr>
              <w:pStyle w:val="TextRight"/>
              <w:spacing w:after="240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br/>
            </w:r>
            <w:r w:rsidR="006C0FED" w:rsidRPr="006C0FED">
              <w:rPr>
                <w:rFonts w:ascii="Blinker" w:eastAsia="Blinker" w:hAnsi="Blinker" w:cs="Blinker"/>
                <w:color w:val="46464E"/>
                <w:szCs w:val="22"/>
              </w:rPr>
              <w:t xml:space="preserve">Thank you very much for helping me choose Rapid7 as a potential employer through your Entry Level Recruiting Team’s lovely events across Queen’s University Belfast, including your invaluable Placement Recruitment Event! </w:t>
            </w:r>
          </w:p>
          <w:p w14:paraId="68D1096C" w14:textId="0D4A0E70" w:rsidR="006C0FED" w:rsidRPr="006C0FED" w:rsidRDefault="006C0FED" w:rsidP="006C0FED">
            <w:pPr>
              <w:pStyle w:val="TextRight"/>
              <w:spacing w:after="120"/>
              <w:rPr>
                <w:rFonts w:ascii="Blinker" w:eastAsia="Blinker" w:hAnsi="Blinker" w:cs="Blinker"/>
                <w:color w:val="46464E"/>
                <w:szCs w:val="22"/>
              </w:rPr>
            </w:pPr>
            <w:r w:rsidRPr="006C0FED">
              <w:rPr>
                <w:rFonts w:ascii="Blinker" w:eastAsia="Blinker" w:hAnsi="Blinker" w:cs="Blinker"/>
                <w:color w:val="46464E"/>
                <w:szCs w:val="22"/>
              </w:rPr>
              <w:t>I first learned of this amazing opportunity through both in-person events and the QUB MyFuture platform.  I am now pursuing this Placement of AI Software Engineer Intern in Belfast for June 2025.  Please find attached my CV.</w:t>
            </w:r>
          </w:p>
          <w:p w14:paraId="55D2730F" w14:textId="5DF0ABE8" w:rsidR="006C0FED" w:rsidRPr="00D91B0F" w:rsidRDefault="006C0FED" w:rsidP="006C0FED">
            <w:pPr>
              <w:pStyle w:val="TextRight"/>
              <w:spacing w:after="240"/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</w:pPr>
            <w:r w:rsidRP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I am an excelling academic, having achieved a perfect GPA of 4.0 in both my first year of University and my A-Levels.  I am currently a public Cybersecurity representative of both CyberFirst and ChildNet.  I am also highly qualified in communication, with a Grade 8 and additional Diploma in Speech and Drama.</w:t>
            </w:r>
          </w:p>
          <w:p w14:paraId="04DE9083" w14:textId="49D5ACC1" w:rsidR="00D91B0F" w:rsidRPr="00D91B0F" w:rsidRDefault="004176CD" w:rsidP="003C67A6">
            <w:pPr>
              <w:pStyle w:val="TextRight"/>
              <w:spacing w:after="240"/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</w:pPr>
            <w:r w:rsidRPr="0062007A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For the past two years, I have taken up two volunteer roles; as a CyberFirst Student Ambassador and as a ChildNet Digital Leader/Champion. In these roles, I give public speeches and presentations during notable events in QUB and in local secondary schools. I was one of the few to complete the Computer Science Challenges module, wherein I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produced cutting-edge systems in the AI </w:t>
            </w:r>
            <w:r w:rsidR="00841E3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field. I am highly proficient with Python</w:t>
            </w:r>
            <w:r w:rsidR="00EC2817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,</w:t>
            </w:r>
            <w:r w:rsidR="00EC2817" w:rsidRPr="00EC2817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Oracle</w:t>
            </w:r>
            <w:r w:rsidR="00EC2817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, </w:t>
            </w:r>
            <w:r w:rsidR="00841E3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SQL,</w:t>
            </w:r>
            <w:r w:rsidR="00EC2817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UML and E-R Diagrams</w:t>
            </w:r>
            <w:r w:rsidR="00841E3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and have taken crash courses into cloud</w:t>
            </w:r>
            <w:r w:rsidR="003C67A6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/ </w:t>
            </w:r>
            <w:r w:rsidR="00841E3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server hosted databases</w:t>
            </w:r>
            <w:r w:rsidR="00EC2817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.</w:t>
            </w:r>
          </w:p>
          <w:p w14:paraId="22311EB5" w14:textId="58CB2977" w:rsidR="006C0FED" w:rsidRPr="00D91B0F" w:rsidRDefault="006C0FED" w:rsidP="00D91B0F">
            <w:pPr>
              <w:pStyle w:val="TextRight"/>
              <w:spacing w:after="120"/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</w:pPr>
            <w:r w:rsidRP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I have always had a huge admiration for Rapid7, which has only grown in the research of this role and the making of this application. </w:t>
            </w:r>
            <w:r w:rsid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 w:rsidRP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I have been amazed by the Rapid7 </w:t>
            </w:r>
            <w:r w:rsid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Command Platform, and the many tools which it offers to its 11,000 satisfied customers</w:t>
            </w:r>
            <w:r w:rsidRP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.</w:t>
            </w:r>
            <w:r w:rsid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 </w:t>
            </w:r>
            <w:r w:rsidRP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Rapid7 is far ahead of the competition, and I am steadfast in my belief that Rapid7 will give the best placement for both my career and personal growth. </w:t>
            </w:r>
            <w:r w:rsid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 w:rsidRP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This is made obvious by Rapid7 winning the Best SIEM Solution 2024, alongside</w:t>
            </w:r>
            <w:r w:rsid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m</w:t>
            </w:r>
            <w:r w:rsidRP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any other awards and accolades.</w:t>
            </w:r>
            <w:r w:rsid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 </w:t>
            </w:r>
            <w:r w:rsidR="00937C1E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I</w:t>
            </w:r>
            <w:r w:rsidR="00937C1E" w:rsidRPr="00937C1E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would love to participate in the global cutting-edge of research and </w:t>
            </w:r>
            <w:r w:rsidR="00937C1E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development, pushing Cybersecurity forward while ‘giving back’ to the field which I feel connected to.</w:t>
            </w:r>
          </w:p>
          <w:p w14:paraId="50F4386F" w14:textId="77777777" w:rsidR="006C0FED" w:rsidRPr="006C0FED" w:rsidRDefault="006C0FED" w:rsidP="006C0FED">
            <w:pPr>
              <w:pStyle w:val="TextRight"/>
              <w:spacing w:after="120"/>
              <w:rPr>
                <w:rFonts w:ascii="Blinker" w:eastAsia="Blinker" w:hAnsi="Blinker" w:cs="Blinker"/>
                <w:color w:val="46464E"/>
                <w:szCs w:val="22"/>
              </w:rPr>
            </w:pPr>
            <w:r w:rsidRPr="006C0FED">
              <w:rPr>
                <w:rFonts w:ascii="Blinker" w:eastAsia="Blinker" w:hAnsi="Blinker" w:cs="Blinker"/>
                <w:color w:val="46464E"/>
                <w:szCs w:val="22"/>
              </w:rPr>
              <w:t xml:space="preserve">Thank you very much for taking the time to review my CV. </w:t>
            </w:r>
          </w:p>
          <w:p w14:paraId="4425CC85" w14:textId="77777777" w:rsidR="006C0FED" w:rsidRPr="006C0FED" w:rsidRDefault="006C0FED" w:rsidP="006C0FED">
            <w:pPr>
              <w:pStyle w:val="TextRight"/>
              <w:spacing w:after="120"/>
              <w:rPr>
                <w:rFonts w:ascii="Blinker" w:eastAsia="Blinker" w:hAnsi="Blinker" w:cs="Blinker"/>
                <w:color w:val="46464E"/>
                <w:szCs w:val="22"/>
              </w:rPr>
            </w:pPr>
            <w:r w:rsidRPr="006C0FED">
              <w:rPr>
                <w:rFonts w:ascii="Blinker" w:eastAsia="Blinker" w:hAnsi="Blinker" w:cs="Blinker"/>
                <w:color w:val="46464E"/>
                <w:szCs w:val="22"/>
              </w:rPr>
              <w:t>I hope to meet you again in the next stages of the application process!</w:t>
            </w:r>
          </w:p>
          <w:p w14:paraId="7923EE1E" w14:textId="77777777" w:rsidR="006C0FED" w:rsidRPr="006C0FED" w:rsidRDefault="006C0FED" w:rsidP="006C0FED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</w:p>
          <w:p w14:paraId="7272F300" w14:textId="77777777" w:rsidR="006C0FED" w:rsidRPr="006C0FED" w:rsidRDefault="006C0FED" w:rsidP="006C0FED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6C0FED">
              <w:rPr>
                <w:rFonts w:ascii="Blinker" w:eastAsia="Blinker" w:hAnsi="Blinker" w:cs="Blinker"/>
                <w:color w:val="46464E"/>
                <w:szCs w:val="22"/>
              </w:rPr>
              <w:t>Yours faithfully,</w:t>
            </w:r>
          </w:p>
          <w:p w14:paraId="3EE13BD0" w14:textId="75EA98F3" w:rsidR="006C0FED" w:rsidRPr="006C0FED" w:rsidRDefault="00D91B0F" w:rsidP="006C0FED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D91B0F">
              <w:rPr>
                <w:rFonts w:ascii="Blinker" w:eastAsia="Blinker" w:hAnsi="Blinker" w:cs="Blinker"/>
                <w:color w:val="46464E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132EFA29" wp14:editId="4580A81E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145415</wp:posOffset>
                      </wp:positionV>
                      <wp:extent cx="2360930" cy="1404620"/>
                      <wp:effectExtent l="0" t="0" r="889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33157D" w14:textId="6CF04407" w:rsidR="00D91B0F" w:rsidRDefault="00D91B0F">
                                  <w:r w:rsidRPr="006C0FED">
                                    <w:rPr>
                                      <w:rFonts w:ascii="Blinker" w:eastAsia="Blinker" w:hAnsi="Blinker" w:cs="Blinker"/>
                                      <w:color w:val="46464E"/>
                                      <w:szCs w:val="22"/>
                                    </w:rPr>
                                    <w:t>Daniel Mackle.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132EFA2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.95pt;margin-top:11.45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" stroked="f">
                      <v:textbox style="mso-fit-shape-to-text:t">
                        <w:txbxContent>
                          <w:p w14:paraId="6533157D" w14:textId="6CF04407" w:rsidR="00D91B0F" w:rsidRDefault="00D91B0F">
                            <w:r w:rsidRPr="006C0FED">
                              <w:rPr>
                                <w:rFonts w:ascii="Blinker" w:eastAsia="Blinker" w:hAnsi="Blinker" w:cs="Blinker"/>
                                <w:color w:val="46464E"/>
                                <w:szCs w:val="22"/>
                              </w:rPr>
                              <w:t>Daniel Mackle.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F44558E" w14:textId="7D7468EF" w:rsidR="00DD5F82" w:rsidRPr="00E9064C" w:rsidRDefault="00DD5F82" w:rsidP="00D91B0F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</w:p>
        </w:tc>
      </w:tr>
      <w:tr w:rsidR="0011740B" w:rsidRPr="005A118E" w14:paraId="62AB5705" w14:textId="77777777" w:rsidTr="00DB218D">
        <w:trPr>
          <w:trHeight w:val="8451"/>
        </w:trPr>
        <w:tc>
          <w:tcPr>
            <w:tcW w:w="2989" w:type="dxa"/>
            <w:gridSpan w:val="2"/>
            <w:tcBorders>
              <w:bottom w:val="nil"/>
              <w:right w:val="single" w:sz="18" w:space="0" w:color="648276" w:themeColor="accent5"/>
            </w:tcBorders>
          </w:tcPr>
          <w:p w14:paraId="375A35AF" w14:textId="77777777" w:rsidR="0058632F" w:rsidRDefault="0058632F" w:rsidP="00DD5F82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</w:rPr>
            </w:pPr>
            <w:r>
              <w:rPr>
                <w:rFonts w:ascii="Blinker" w:eastAsia="Blinker" w:hAnsi="Blinker" w:cs="Blinker"/>
                <w:color w:val="46464E"/>
                <w:szCs w:val="22"/>
              </w:rPr>
              <w:t>Rapid7,</w:t>
            </w:r>
          </w:p>
          <w:p w14:paraId="56B31ACC" w14:textId="77777777" w:rsidR="0058632F" w:rsidRDefault="0058632F" w:rsidP="00DD5F82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8632F">
              <w:rPr>
                <w:rFonts w:ascii="Blinker" w:eastAsia="Blinker" w:hAnsi="Blinker" w:cs="Blinker"/>
                <w:color w:val="46464E"/>
                <w:szCs w:val="22"/>
              </w:rPr>
              <w:t xml:space="preserve">19 Chichester St, </w:t>
            </w:r>
          </w:p>
          <w:p w14:paraId="68FA7EAB" w14:textId="10CB18E1" w:rsidR="0058632F" w:rsidRDefault="0058632F" w:rsidP="00DD5F82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8632F">
              <w:rPr>
                <w:rFonts w:ascii="Blinker" w:eastAsia="Blinker" w:hAnsi="Blinker" w:cs="Blinker"/>
                <w:color w:val="46464E"/>
                <w:szCs w:val="22"/>
              </w:rPr>
              <w:t>Belfast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t>, Co. Antrim,</w:t>
            </w:r>
          </w:p>
          <w:p w14:paraId="1BD674A3" w14:textId="05535542" w:rsidR="00DD5F82" w:rsidRPr="005A118E" w:rsidRDefault="0058632F" w:rsidP="00DD5F82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8632F">
              <w:rPr>
                <w:rFonts w:ascii="Blinker" w:eastAsia="Blinker" w:hAnsi="Blinker" w:cs="Blinker"/>
                <w:color w:val="46464E"/>
                <w:szCs w:val="22"/>
              </w:rPr>
              <w:t xml:space="preserve"> BT1 4JB</w:t>
            </w:r>
            <w:r w:rsidR="005A118E">
              <w:rPr>
                <w:rFonts w:ascii="Blinker" w:eastAsia="Blinker" w:hAnsi="Blinker" w:cs="Blinker"/>
                <w:color w:val="46464E"/>
                <w:szCs w:val="22"/>
              </w:rPr>
              <w:br/>
            </w:r>
          </w:p>
          <w:p w14:paraId="3612A458" w14:textId="2A3440DC" w:rsidR="00DD5F82" w:rsidRPr="005A118E" w:rsidRDefault="00DD5F82" w:rsidP="005A118E">
            <w:pPr>
              <w:pStyle w:val="TextLeft"/>
              <w:jc w:val="left"/>
            </w:pPr>
          </w:p>
        </w:tc>
        <w:tc>
          <w:tcPr>
            <w:tcW w:w="7477" w:type="dxa"/>
            <w:gridSpan w:val="3"/>
            <w:vMerge/>
            <w:tcBorders>
              <w:left w:val="single" w:sz="18" w:space="0" w:color="648276" w:themeColor="accent5"/>
              <w:bottom w:val="nil"/>
            </w:tcBorders>
          </w:tcPr>
          <w:p w14:paraId="04379066" w14:textId="77777777" w:rsidR="00DD5F82" w:rsidRPr="005A118E" w:rsidRDefault="00DD5F82" w:rsidP="00B20DFA">
            <w:pPr>
              <w:pStyle w:val="TextRight"/>
            </w:pPr>
          </w:p>
        </w:tc>
      </w:tr>
    </w:tbl>
    <w:p w14:paraId="62363CF9" w14:textId="501CF322" w:rsidR="00DD5F82" w:rsidRPr="0078604A" w:rsidRDefault="00DD5F82" w:rsidP="0078604A">
      <w:pPr>
        <w:pStyle w:val="NormalWeb"/>
        <w:textAlignment w:val="baseline"/>
        <w:rPr>
          <w:rFonts w:ascii="inherit" w:eastAsia="Times New Roman" w:hAnsi="inherit"/>
          <w:noProof w:val="0"/>
          <w:color w:val="494949"/>
          <w:lang w:eastAsia="en-GB"/>
        </w:rPr>
      </w:pPr>
      <w:r w:rsidRPr="005A118E">
        <w:rPr>
          <w:lang w:bidi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CDF459" wp14:editId="4B106047">
                <wp:simplePos x="0" y="0"/>
                <wp:positionH relativeFrom="page">
                  <wp:posOffset>457200</wp:posOffset>
                </wp:positionH>
                <wp:positionV relativeFrom="page">
                  <wp:posOffset>10239375</wp:posOffset>
                </wp:positionV>
                <wp:extent cx="6647688" cy="457200"/>
                <wp:effectExtent l="0" t="0" r="1270" b="0"/>
                <wp:wrapNone/>
                <wp:docPr id="1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688" cy="457200"/>
                        </a:xfrm>
                        <a:prstGeom prst="rect">
                          <a:avLst/>
                        </a:prstGeom>
                        <a:solidFill>
                          <a:srgbClr val="49626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2802DE49" id="Rectangle 2" o:spid="_x0000_s1026" alt="&quot;&quot;" style="position:absolute;margin-left:36pt;margin-top:806.25pt;width:523.45pt;height:3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" fillcolor="#496267" stroked="f">
                <w10:wrap anchorx="page" anchory="page"/>
              </v:rect>
            </w:pict>
          </mc:Fallback>
        </mc:AlternateContent>
      </w:r>
    </w:p>
    <w:sectPr w:rsidR="00DD5F82" w:rsidRPr="0078604A" w:rsidSect="003833A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CC728" w14:textId="77777777" w:rsidR="0068510E" w:rsidRPr="005A118E" w:rsidRDefault="0068510E" w:rsidP="00F316AD">
      <w:r w:rsidRPr="005A118E">
        <w:separator/>
      </w:r>
    </w:p>
  </w:endnote>
  <w:endnote w:type="continuationSeparator" w:id="0">
    <w:p w14:paraId="104166DE" w14:textId="77777777" w:rsidR="0068510E" w:rsidRPr="005A118E" w:rsidRDefault="0068510E" w:rsidP="00F316AD">
      <w:r w:rsidRPr="005A118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230AB" w14:textId="77777777" w:rsidR="0068510E" w:rsidRPr="005A118E" w:rsidRDefault="0068510E" w:rsidP="00F316AD">
      <w:r w:rsidRPr="005A118E">
        <w:separator/>
      </w:r>
    </w:p>
  </w:footnote>
  <w:footnote w:type="continuationSeparator" w:id="0">
    <w:p w14:paraId="4B46639D" w14:textId="77777777" w:rsidR="0068510E" w:rsidRPr="005A118E" w:rsidRDefault="0068510E" w:rsidP="00F316AD">
      <w:r w:rsidRPr="005A118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abstractNum w:abstractNumId="10" w15:restartNumberingAfterBreak="0">
    <w:nsid w:val="001B2742"/>
    <w:multiLevelType w:val="hybridMultilevel"/>
    <w:tmpl w:val="8EC81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740C7"/>
    <w:multiLevelType w:val="multilevel"/>
    <w:tmpl w:val="82F8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79330D"/>
    <w:multiLevelType w:val="multilevel"/>
    <w:tmpl w:val="7686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140CF4"/>
    <w:multiLevelType w:val="multilevel"/>
    <w:tmpl w:val="1E32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49711C"/>
    <w:multiLevelType w:val="multilevel"/>
    <w:tmpl w:val="1E04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7803A9"/>
    <w:multiLevelType w:val="multilevel"/>
    <w:tmpl w:val="19F4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C6D29E2"/>
    <w:multiLevelType w:val="multilevel"/>
    <w:tmpl w:val="00F2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  <w:num w:numId="14">
    <w:abstractNumId w:val="14"/>
  </w:num>
  <w:num w:numId="15">
    <w:abstractNumId w:val="16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0C"/>
    <w:rsid w:val="000116AF"/>
    <w:rsid w:val="000165E4"/>
    <w:rsid w:val="00095AE2"/>
    <w:rsid w:val="000E1D44"/>
    <w:rsid w:val="0011740B"/>
    <w:rsid w:val="001213BA"/>
    <w:rsid w:val="00136F3E"/>
    <w:rsid w:val="0018149E"/>
    <w:rsid w:val="001E1FF0"/>
    <w:rsid w:val="0020696E"/>
    <w:rsid w:val="0021170C"/>
    <w:rsid w:val="002356A2"/>
    <w:rsid w:val="002D12DA"/>
    <w:rsid w:val="003019B2"/>
    <w:rsid w:val="0032063B"/>
    <w:rsid w:val="0034687F"/>
    <w:rsid w:val="0034688D"/>
    <w:rsid w:val="003820D7"/>
    <w:rsid w:val="003833A3"/>
    <w:rsid w:val="00387203"/>
    <w:rsid w:val="003C34F2"/>
    <w:rsid w:val="003C67A6"/>
    <w:rsid w:val="003F05EF"/>
    <w:rsid w:val="0040233B"/>
    <w:rsid w:val="00407FF6"/>
    <w:rsid w:val="004176CD"/>
    <w:rsid w:val="00430C48"/>
    <w:rsid w:val="004414EC"/>
    <w:rsid w:val="00491955"/>
    <w:rsid w:val="004C3B30"/>
    <w:rsid w:val="004D5BFC"/>
    <w:rsid w:val="004D763E"/>
    <w:rsid w:val="004F3FF3"/>
    <w:rsid w:val="00511A6E"/>
    <w:rsid w:val="0057534A"/>
    <w:rsid w:val="0058632F"/>
    <w:rsid w:val="005875F9"/>
    <w:rsid w:val="005A118E"/>
    <w:rsid w:val="00600EB0"/>
    <w:rsid w:val="00605A5B"/>
    <w:rsid w:val="00647FBF"/>
    <w:rsid w:val="006563FA"/>
    <w:rsid w:val="0068510E"/>
    <w:rsid w:val="00691E1D"/>
    <w:rsid w:val="006A1B48"/>
    <w:rsid w:val="006B1FC6"/>
    <w:rsid w:val="006C0FED"/>
    <w:rsid w:val="006C60E6"/>
    <w:rsid w:val="006E70D3"/>
    <w:rsid w:val="00767EFB"/>
    <w:rsid w:val="0078604A"/>
    <w:rsid w:val="00794537"/>
    <w:rsid w:val="007B0F94"/>
    <w:rsid w:val="00841E39"/>
    <w:rsid w:val="008E4239"/>
    <w:rsid w:val="00912A0F"/>
    <w:rsid w:val="00937C1E"/>
    <w:rsid w:val="00951C4B"/>
    <w:rsid w:val="009E3C0B"/>
    <w:rsid w:val="00A75BB3"/>
    <w:rsid w:val="00A77921"/>
    <w:rsid w:val="00A84DB4"/>
    <w:rsid w:val="00A96411"/>
    <w:rsid w:val="00AC1C2B"/>
    <w:rsid w:val="00AF5FE9"/>
    <w:rsid w:val="00B575FB"/>
    <w:rsid w:val="00BB5989"/>
    <w:rsid w:val="00BB69E8"/>
    <w:rsid w:val="00BC5B49"/>
    <w:rsid w:val="00C1095A"/>
    <w:rsid w:val="00C36F4C"/>
    <w:rsid w:val="00C41261"/>
    <w:rsid w:val="00C55D85"/>
    <w:rsid w:val="00CA2273"/>
    <w:rsid w:val="00CD50FD"/>
    <w:rsid w:val="00D26A83"/>
    <w:rsid w:val="00D47124"/>
    <w:rsid w:val="00D91B0F"/>
    <w:rsid w:val="00DA7CA1"/>
    <w:rsid w:val="00DB218D"/>
    <w:rsid w:val="00DB5999"/>
    <w:rsid w:val="00DD5D7B"/>
    <w:rsid w:val="00DD5F82"/>
    <w:rsid w:val="00DF7B79"/>
    <w:rsid w:val="00E44C0D"/>
    <w:rsid w:val="00E67CDA"/>
    <w:rsid w:val="00E9064C"/>
    <w:rsid w:val="00EC2817"/>
    <w:rsid w:val="00EF5BFC"/>
    <w:rsid w:val="00F316AD"/>
    <w:rsid w:val="00F4501B"/>
    <w:rsid w:val="00F53A3F"/>
    <w:rsid w:val="00F8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8D39E"/>
  <w15:chartTrackingRefBased/>
  <w15:docId w15:val="{3F104460-A64F-4ED4-ACA9-9AE9959F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9E3C0B"/>
    <w:rPr>
      <w:noProof/>
      <w:color w:val="000000" w:themeColor="text1"/>
      <w:lang w:val="en-GB"/>
    </w:rPr>
  </w:style>
  <w:style w:type="paragraph" w:styleId="Heading1">
    <w:name w:val="heading 1"/>
    <w:basedOn w:val="Normal"/>
    <w:next w:val="Normal"/>
    <w:link w:val="Heading1Char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DD5F82"/>
    <w:pPr>
      <w:spacing w:before="120" w:after="120"/>
      <w:ind w:left="170"/>
      <w:outlineLvl w:val="1"/>
    </w:pPr>
    <w:rPr>
      <w:rFonts w:asciiTheme="majorHAnsi" w:hAnsiTheme="majorHAnsi"/>
      <w:b/>
      <w:color w:val="648276" w:themeColor="accent5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912A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81B2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DD5F82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DD5F82"/>
    <w:pPr>
      <w:spacing w:line="288" w:lineRule="auto"/>
      <w:ind w:right="170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DD5F82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DD5F82"/>
    <w:pPr>
      <w:spacing w:line="288" w:lineRule="auto"/>
      <w:ind w:left="170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Bullet">
    <w:name w:val="List Bullet"/>
    <w:basedOn w:val="Normal"/>
    <w:uiPriority w:val="99"/>
    <w:unhideWhenUsed/>
    <w:rsid w:val="00DD5F82"/>
    <w:pPr>
      <w:numPr>
        <w:numId w:val="10"/>
      </w:numPr>
      <w:ind w:left="527" w:hanging="357"/>
      <w:contextualSpacing/>
    </w:pPr>
    <w:rPr>
      <w:color w:val="404040" w:themeColor="text1" w:themeTint="BF"/>
      <w:sz w:val="22"/>
    </w:rPr>
  </w:style>
  <w:style w:type="paragraph" w:customStyle="1" w:styleId="GraphicAnchor">
    <w:name w:val="Graphic Anchor"/>
    <w:basedOn w:val="Normal"/>
    <w:uiPriority w:val="7"/>
    <w:qFormat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character" w:styleId="Hyperlink">
    <w:name w:val="Hyperlink"/>
    <w:basedOn w:val="DefaultParagraphFont"/>
    <w:uiPriority w:val="99"/>
    <w:unhideWhenUsed/>
    <w:rsid w:val="0021170C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7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40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12A0F"/>
    <w:rPr>
      <w:rFonts w:asciiTheme="majorHAnsi" w:eastAsiaTheme="majorEastAsia" w:hAnsiTheme="majorHAnsi" w:cstheme="majorBidi"/>
      <w:noProof/>
      <w:color w:val="181B23" w:themeColor="accent1" w:themeShade="7F"/>
      <w:lang w:val="en-GB"/>
    </w:rPr>
  </w:style>
  <w:style w:type="paragraph" w:styleId="NormalWeb">
    <w:name w:val="Normal (Web)"/>
    <w:basedOn w:val="Normal"/>
    <w:uiPriority w:val="99"/>
    <w:unhideWhenUsed/>
    <w:rsid w:val="00912A0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1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2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4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mackle04@qub.ac.uk" TargetMode="External"/><Relationship Id="rId5" Type="http://schemas.openxmlformats.org/officeDocument/2006/relationships/styles" Target="styles.xml"/><Relationship Id="rId10" Type="http://schemas.openxmlformats.org/officeDocument/2006/relationships/hyperlink" Target="mailto:danmackle05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ma\AppData\Roaming\Microsoft\Templates\Basic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30E3F0642D41688B849C5571BDE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29F36-CAC9-4C7A-AB39-0B1BC74184EB}"/>
      </w:docPartPr>
      <w:docPartBody>
        <w:p w:rsidR="00FD700F" w:rsidRDefault="00FF0FE6">
          <w:pPr>
            <w:pStyle w:val="A730E3F0642D41688B849C5571BDEB40"/>
          </w:pPr>
          <w:r w:rsidRPr="003C34F2">
            <w:rPr>
              <w:noProof/>
              <w:lang w:bidi="en-GB"/>
            </w:rPr>
            <w:t>Contact</w:t>
          </w:r>
        </w:p>
      </w:docPartBody>
    </w:docPart>
    <w:docPart>
      <w:docPartPr>
        <w:name w:val="37DD7B51DE354D849DA1821F8F4FD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FC257-AB41-4C73-8B5D-51DFB0380851}"/>
      </w:docPartPr>
      <w:docPartBody>
        <w:p w:rsidR="00FD700F" w:rsidRDefault="00FF0FE6">
          <w:pPr>
            <w:pStyle w:val="37DD7B51DE354D849DA1821F8F4FDF65"/>
          </w:pPr>
          <w:r w:rsidRPr="003C34F2">
            <w:rPr>
              <w:noProof/>
              <w:lang w:bidi="en-GB"/>
            </w:rPr>
            <w:t>Dear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4E"/>
    <w:rsid w:val="000764DB"/>
    <w:rsid w:val="000E1B4E"/>
    <w:rsid w:val="00180F58"/>
    <w:rsid w:val="001B4419"/>
    <w:rsid w:val="00600EB0"/>
    <w:rsid w:val="00647FBF"/>
    <w:rsid w:val="00691E1D"/>
    <w:rsid w:val="00742268"/>
    <w:rsid w:val="00767EFB"/>
    <w:rsid w:val="008839D7"/>
    <w:rsid w:val="008F7FD3"/>
    <w:rsid w:val="009B14BD"/>
    <w:rsid w:val="00AC2DF9"/>
    <w:rsid w:val="00B27A93"/>
    <w:rsid w:val="00BB69E8"/>
    <w:rsid w:val="00C15AFA"/>
    <w:rsid w:val="00CD7E1D"/>
    <w:rsid w:val="00F13964"/>
    <w:rsid w:val="00FD700F"/>
    <w:rsid w:val="00FF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A730E3F0642D41688B849C5571BDEB40">
    <w:name w:val="A730E3F0642D41688B849C5571BDEB40"/>
  </w:style>
  <w:style w:type="paragraph" w:customStyle="1" w:styleId="37DD7B51DE354D849DA1821F8F4FDF65">
    <w:name w:val="37DD7B51DE354D849DA1821F8F4FDF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BD33B10-6B16-4B7B-8701-518B405399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7F38CC-A950-4C2F-ACBC-EAEA76EE1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412B5C-B945-415D-A013-9E997802710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</Template>
  <TotalTime>71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Mackle</dc:creator>
  <cp:keywords/>
  <dc:description/>
  <cp:lastModifiedBy>Daniel Mackle</cp:lastModifiedBy>
  <cp:revision>17</cp:revision>
  <cp:lastPrinted>2024-10-24T12:02:00Z</cp:lastPrinted>
  <dcterms:created xsi:type="dcterms:W3CDTF">2024-10-14T22:34:00Z</dcterms:created>
  <dcterms:modified xsi:type="dcterms:W3CDTF">2024-10-24T16:15:00Z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