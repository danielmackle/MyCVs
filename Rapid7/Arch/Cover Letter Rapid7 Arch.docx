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DBB8" w14:textId="79519969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DD238E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2DCDF4C5" w:rsidR="0021170C" w:rsidRPr="005A118E" w:rsidRDefault="00DD238E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="0021170C"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="0021170C" w:rsidRPr="005A118E">
              <w:rPr>
                <w:rFonts w:ascii="Blinker" w:hAnsi="Blinker"/>
              </w:rPr>
              <w:br/>
            </w:r>
            <w:hyperlink r:id="rId11" w:history="1">
              <w:r w:rsidR="0021170C" w:rsidRPr="005A118E">
                <w:rPr>
                  <w:rStyle w:val="Hyperlink"/>
                  <w:rFonts w:ascii="Blinker" w:hAnsi="Blinker"/>
                </w:rPr>
                <w:t>dmackle04@qub.ac.uk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DD238E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EndPr/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14B42D37" w14:textId="1AA8567E" w:rsidR="006C0FED" w:rsidRPr="006C0FED" w:rsidRDefault="0021170C" w:rsidP="006C0FED">
            <w:pPr>
              <w:pStyle w:val="TextRight"/>
              <w:spacing w:after="24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="006C0FED"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helping me choose Rapid7 as a potential employer through your Entry Level Recruiting Team’s lovely events across Queen’s University Belfast, including your invaluable Placement Recruitment Event! </w:t>
            </w:r>
          </w:p>
          <w:p w14:paraId="68D1096C" w14:textId="0D4A0E70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opportunity through both in-person events and the QUB MyFuture platform.  I am now pursuing this Placement of AI Software Engineer Intern in Belfast for June 2025.  Please find attached my CV.</w:t>
            </w:r>
          </w:p>
          <w:p w14:paraId="55D2730F" w14:textId="5DF0ABE8" w:rsidR="006C0FED" w:rsidRPr="00D91B0F" w:rsidRDefault="006C0FED" w:rsidP="006C0FED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an excelling academic, having achieved a perfect GPA of 4.0 in both my first year of University and my A-Levels.  I am currently a public Cybersecurity representative of both CyberFirst and ChildNet.  I am also highly qualified in communication, with a Grade 8 and additional Diploma in Speech and Drama.</w:t>
            </w:r>
          </w:p>
          <w:p w14:paraId="04DE9083" w14:textId="3CCEF473" w:rsidR="00D91B0F" w:rsidRPr="00D91B0F" w:rsidRDefault="004176CD" w:rsidP="004176CD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62007A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For the past two years, I have taken up two volunteer roles; as a CyberFirst Student Ambassador and as a ChildNet Digital Leader/Champion. In these roles, I give public speeches and presentations during notable events in QUB and in local secondary schools. I was one of the few to complete the Computer Science Challenges module, wherein I </w:t>
            </w: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produced cutting-edge systems in the AI field while producing a detailed design and a large amount of documentation</w:t>
            </w:r>
            <w:r w:rsidRPr="0062007A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. </w:t>
            </w:r>
          </w:p>
          <w:p w14:paraId="22311EB5" w14:textId="58CB2977" w:rsidR="006C0FED" w:rsidRPr="00D91B0F" w:rsidRDefault="006C0FED" w:rsidP="00D91B0F">
            <w:pPr>
              <w:pStyle w:val="TextRight"/>
              <w:spacing w:after="12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have always had a huge admiration for Rapid7, which has only grown in the research of this role and the making of this application.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have been amazed by the Rapid7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Command Platform, and the many tools which it offers to its 11,000 satisfied customers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Rapid7 is far ahead of the competition, and I am steadfast in my belief that Rapid7 will give the best placement for both my career and personal growth.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This is made obvious by Rapid7 winning the Best SIEM Solution 2024, alongside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m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any other awards and accolades.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="00937C1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</w:t>
            </w:r>
            <w:r w:rsidR="00937C1E" w:rsidRPr="00937C1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would love to participate in the global cutting-edge of research and </w:t>
            </w:r>
            <w:r w:rsidR="00937C1E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development, pushing Cybersecurity forward while ‘giving back’ to the field which I feel connected to.</w:t>
            </w:r>
          </w:p>
          <w:p w14:paraId="50F4386F" w14:textId="77777777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taking the time to review my CV. </w:t>
            </w:r>
          </w:p>
          <w:p w14:paraId="4425CC85" w14:textId="77777777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7923EE1E" w14:textId="77777777" w:rsidR="006C0FED" w:rsidRPr="006C0FED" w:rsidRDefault="006C0FED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7272F300" w14:textId="77777777" w:rsidR="006C0FED" w:rsidRPr="006C0FED" w:rsidRDefault="006C0FED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3EE13BD0" w14:textId="75EA98F3" w:rsidR="006C0FED" w:rsidRPr="006C0FED" w:rsidRDefault="00D91B0F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color w:val="46464E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132EFA29" wp14:editId="4580A81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145415</wp:posOffset>
                      </wp:positionV>
                      <wp:extent cx="2360930" cy="1404620"/>
                      <wp:effectExtent l="0" t="0" r="889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3157D" w14:textId="6CF04407" w:rsidR="00D91B0F" w:rsidRDefault="00D91B0F">
                                  <w:r w:rsidRPr="006C0FED">
                                    <w:rPr>
                                      <w:rFonts w:ascii="Blinker" w:eastAsia="Blinker" w:hAnsi="Blinker" w:cs="Blinker"/>
                                      <w:color w:val="46464E"/>
                                      <w:szCs w:val="22"/>
                                    </w:rPr>
                                    <w:t>Daniel Mackle.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32EFA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95pt;margin-top:11.4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yXv0f3wAAAAgBAAAPAAAAAAAAAAAAAAAAAHsEAABkcnMvZG93bnJl&#10;di54bWxQSwUGAAAAAAQABADzAAAAhwUAAAAA&#10;" stroked="f">
                      <v:textbox style="mso-fit-shape-to-text:t">
                        <w:txbxContent>
                          <w:p w14:paraId="6533157D" w14:textId="6CF04407" w:rsidR="00D91B0F" w:rsidRDefault="00D91B0F">
                            <w:r w:rsidRPr="006C0FED">
                              <w:rPr>
                                <w:rFonts w:ascii="Blinker" w:eastAsia="Blinker" w:hAnsi="Blinker" w:cs="Blinker"/>
                                <w:color w:val="46464E"/>
                                <w:szCs w:val="22"/>
                              </w:rPr>
                              <w:t>Daniel Mackle.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44558E" w14:textId="7D7468EF" w:rsidR="00DD5F82" w:rsidRPr="00E9064C" w:rsidRDefault="00DD5F82" w:rsidP="00D91B0F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75A35AF" w14:textId="77777777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Rapid7,</w:t>
            </w:r>
          </w:p>
          <w:p w14:paraId="56B31ACC" w14:textId="77777777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 xml:space="preserve">19 Chichester St, </w:t>
            </w:r>
          </w:p>
          <w:p w14:paraId="68FA7EAB" w14:textId="10CB18E1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>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Antrim,</w:t>
            </w:r>
          </w:p>
          <w:p w14:paraId="1BD674A3" w14:textId="05535542" w:rsidR="00DD5F82" w:rsidRPr="005A118E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 xml:space="preserve"> BT1 4JB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501CF322" w:rsidR="00DD5F82" w:rsidRPr="0078604A" w:rsidRDefault="00DD5F82" w:rsidP="0078604A">
      <w:pPr>
        <w:pStyle w:val="NormalWeb"/>
        <w:textAlignment w:val="baseline"/>
        <w:rPr>
          <w:rFonts w:ascii="inherit" w:eastAsia="Times New Roman" w:hAnsi="inherit"/>
          <w:noProof w:val="0"/>
          <w:color w:val="494949"/>
          <w:lang w:eastAsia="en-GB"/>
        </w:rPr>
      </w:pPr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78604A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23BA" w14:textId="77777777" w:rsidR="00DD238E" w:rsidRPr="005A118E" w:rsidRDefault="00DD238E" w:rsidP="00F316AD">
      <w:r w:rsidRPr="005A118E">
        <w:separator/>
      </w:r>
    </w:p>
  </w:endnote>
  <w:endnote w:type="continuationSeparator" w:id="0">
    <w:p w14:paraId="159D8112" w14:textId="77777777" w:rsidR="00DD238E" w:rsidRPr="005A118E" w:rsidRDefault="00DD238E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C441" w14:textId="77777777" w:rsidR="00DD238E" w:rsidRPr="005A118E" w:rsidRDefault="00DD238E" w:rsidP="00F316AD">
      <w:r w:rsidRPr="005A118E">
        <w:separator/>
      </w:r>
    </w:p>
  </w:footnote>
  <w:footnote w:type="continuationSeparator" w:id="0">
    <w:p w14:paraId="6AC29375" w14:textId="77777777" w:rsidR="00DD238E" w:rsidRPr="005A118E" w:rsidRDefault="00DD238E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740C7"/>
    <w:multiLevelType w:val="multilevel"/>
    <w:tmpl w:val="82F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79330D"/>
    <w:multiLevelType w:val="multilevel"/>
    <w:tmpl w:val="768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40CF4"/>
    <w:multiLevelType w:val="multilevel"/>
    <w:tmpl w:val="1E3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9711C"/>
    <w:multiLevelType w:val="multilevel"/>
    <w:tmpl w:val="1E0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7803A9"/>
    <w:multiLevelType w:val="multilevel"/>
    <w:tmpl w:val="19F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6D29E2"/>
    <w:multiLevelType w:val="multilevel"/>
    <w:tmpl w:val="00F2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4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6F3E"/>
    <w:rsid w:val="0018149E"/>
    <w:rsid w:val="001E1FF0"/>
    <w:rsid w:val="0020696E"/>
    <w:rsid w:val="0021170C"/>
    <w:rsid w:val="002356A2"/>
    <w:rsid w:val="002D12DA"/>
    <w:rsid w:val="003019B2"/>
    <w:rsid w:val="0032063B"/>
    <w:rsid w:val="0034687F"/>
    <w:rsid w:val="0034688D"/>
    <w:rsid w:val="003820D7"/>
    <w:rsid w:val="003833A3"/>
    <w:rsid w:val="00387203"/>
    <w:rsid w:val="003C34F2"/>
    <w:rsid w:val="003F05EF"/>
    <w:rsid w:val="0040233B"/>
    <w:rsid w:val="00407FF6"/>
    <w:rsid w:val="004176CD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632F"/>
    <w:rsid w:val="005875F9"/>
    <w:rsid w:val="005A118E"/>
    <w:rsid w:val="00600EB0"/>
    <w:rsid w:val="00605A5B"/>
    <w:rsid w:val="00647FBF"/>
    <w:rsid w:val="006563FA"/>
    <w:rsid w:val="00691E1D"/>
    <w:rsid w:val="006A1B48"/>
    <w:rsid w:val="006B1FC6"/>
    <w:rsid w:val="006C0FED"/>
    <w:rsid w:val="006C60E6"/>
    <w:rsid w:val="006E70D3"/>
    <w:rsid w:val="00767EFB"/>
    <w:rsid w:val="0078604A"/>
    <w:rsid w:val="00794537"/>
    <w:rsid w:val="007B0F94"/>
    <w:rsid w:val="008E4239"/>
    <w:rsid w:val="00912A0F"/>
    <w:rsid w:val="00937C1E"/>
    <w:rsid w:val="00951C4B"/>
    <w:rsid w:val="009E3C0B"/>
    <w:rsid w:val="00A75BB3"/>
    <w:rsid w:val="00A77921"/>
    <w:rsid w:val="00A84DB4"/>
    <w:rsid w:val="00A96411"/>
    <w:rsid w:val="00AC1C2B"/>
    <w:rsid w:val="00AF5FE9"/>
    <w:rsid w:val="00B575FB"/>
    <w:rsid w:val="00BB5989"/>
    <w:rsid w:val="00BB69E8"/>
    <w:rsid w:val="00BC5B49"/>
    <w:rsid w:val="00C1095A"/>
    <w:rsid w:val="00C36F4C"/>
    <w:rsid w:val="00C41261"/>
    <w:rsid w:val="00C55D85"/>
    <w:rsid w:val="00CA2273"/>
    <w:rsid w:val="00CD50FD"/>
    <w:rsid w:val="00D26A83"/>
    <w:rsid w:val="00D47124"/>
    <w:rsid w:val="00D91B0F"/>
    <w:rsid w:val="00DA7CA1"/>
    <w:rsid w:val="00DB218D"/>
    <w:rsid w:val="00DB5999"/>
    <w:rsid w:val="00DD238E"/>
    <w:rsid w:val="00DD5D7B"/>
    <w:rsid w:val="00DD5F82"/>
    <w:rsid w:val="00DF7B79"/>
    <w:rsid w:val="00E44C0D"/>
    <w:rsid w:val="00E67CDA"/>
    <w:rsid w:val="00E7516E"/>
    <w:rsid w:val="00E9064C"/>
    <w:rsid w:val="00EF5BFC"/>
    <w:rsid w:val="00F316AD"/>
    <w:rsid w:val="00F4501B"/>
    <w:rsid w:val="00F53A3F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12A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0F"/>
    <w:rPr>
      <w:rFonts w:asciiTheme="majorHAnsi" w:eastAsiaTheme="majorEastAsia" w:hAnsiTheme="majorHAnsi" w:cstheme="majorBidi"/>
      <w:noProof/>
      <w:color w:val="181B23" w:themeColor="accent1" w:themeShade="7F"/>
      <w:lang w:val="en-GB"/>
    </w:rPr>
  </w:style>
  <w:style w:type="paragraph" w:styleId="NormalWeb">
    <w:name w:val="Normal (Web)"/>
    <w:basedOn w:val="Normal"/>
    <w:uiPriority w:val="99"/>
    <w:unhideWhenUsed/>
    <w:rsid w:val="00912A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FF0FE6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FF0FE6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764DB"/>
    <w:rsid w:val="000E1B4E"/>
    <w:rsid w:val="00180F58"/>
    <w:rsid w:val="001B4419"/>
    <w:rsid w:val="00600EB0"/>
    <w:rsid w:val="00647FBF"/>
    <w:rsid w:val="00691E1D"/>
    <w:rsid w:val="00767EFB"/>
    <w:rsid w:val="008839D7"/>
    <w:rsid w:val="008F7FD3"/>
    <w:rsid w:val="009B14BD"/>
    <w:rsid w:val="00B27A93"/>
    <w:rsid w:val="00BB69E8"/>
    <w:rsid w:val="00C15AFA"/>
    <w:rsid w:val="00CD7E1D"/>
    <w:rsid w:val="00D0569F"/>
    <w:rsid w:val="00F13964"/>
    <w:rsid w:val="00FD700F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54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16</cp:revision>
  <cp:lastPrinted>2024-10-24T16:15:00Z</cp:lastPrinted>
  <dcterms:created xsi:type="dcterms:W3CDTF">2024-10-14T22:34:00Z</dcterms:created>
  <dcterms:modified xsi:type="dcterms:W3CDTF">2024-10-24T16:15:00Z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