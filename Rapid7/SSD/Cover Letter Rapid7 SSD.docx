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DBB8" w14:textId="79519969" w:rsidR="00C55D85" w:rsidRPr="005A118E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94"/>
        <w:gridCol w:w="2095"/>
        <w:gridCol w:w="4044"/>
        <w:gridCol w:w="2570"/>
        <w:gridCol w:w="863"/>
      </w:tblGrid>
      <w:tr w:rsidR="0011740B" w:rsidRPr="005A118E" w14:paraId="6EC65E66" w14:textId="77777777" w:rsidTr="00DB218D">
        <w:trPr>
          <w:trHeight w:val="2285"/>
        </w:trPr>
        <w:tc>
          <w:tcPr>
            <w:tcW w:w="894" w:type="dxa"/>
            <w:tcBorders>
              <w:bottom w:val="single" w:sz="18" w:space="0" w:color="648276" w:themeColor="accent5"/>
            </w:tcBorders>
          </w:tcPr>
          <w:p w14:paraId="323E0C18" w14:textId="77777777" w:rsidR="00DD5F82" w:rsidRPr="005A118E" w:rsidRDefault="00DD5F82" w:rsidP="00B20DFA"/>
        </w:tc>
        <w:tc>
          <w:tcPr>
            <w:tcW w:w="8709" w:type="dxa"/>
            <w:gridSpan w:val="3"/>
            <w:tcBorders>
              <w:bottom w:val="single" w:sz="18" w:space="0" w:color="648276" w:themeColor="accent5"/>
            </w:tcBorders>
          </w:tcPr>
          <w:p w14:paraId="1162C964" w14:textId="3BC581DC" w:rsidR="00DD5F82" w:rsidRPr="005A118E" w:rsidRDefault="0021170C" w:rsidP="00B20DFA">
            <w:pPr>
              <w:pStyle w:val="Title"/>
            </w:pPr>
            <w:r w:rsidRPr="005A118E">
              <w:t>Daniel</w:t>
            </w:r>
            <w:r w:rsidR="00DD5F82" w:rsidRPr="005A118E">
              <w:rPr>
                <w:lang w:bidi="en-GB"/>
              </w:rPr>
              <w:t xml:space="preserve"> </w:t>
            </w:r>
            <w:r w:rsidRPr="006563FA">
              <w:rPr>
                <w:rStyle w:val="Emphasis"/>
                <w:color w:val="496267"/>
              </w:rPr>
              <w:t>Mackle</w:t>
            </w:r>
          </w:p>
          <w:p w14:paraId="15D4BE8C" w14:textId="5403342D" w:rsidR="00DD5F82" w:rsidRPr="005A118E" w:rsidRDefault="0021170C" w:rsidP="00B20DFA">
            <w:pPr>
              <w:pStyle w:val="Subtitle"/>
            </w:pPr>
            <w:r w:rsidRPr="005A118E">
              <w:t>Year 2 Computer Science Student, Queen’s University Belfast</w:t>
            </w:r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1D9EC3B3" w14:textId="77777777" w:rsidR="00DD5F82" w:rsidRPr="005A118E" w:rsidRDefault="00DD5F82" w:rsidP="00B20DFA"/>
        </w:tc>
      </w:tr>
      <w:tr w:rsidR="00DB218D" w:rsidRPr="005A118E" w14:paraId="149C783A" w14:textId="77777777" w:rsidTr="00DB218D">
        <w:tc>
          <w:tcPr>
            <w:tcW w:w="298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B206DFC" w14:textId="77777777" w:rsidR="00DD5F82" w:rsidRPr="005A118E" w:rsidRDefault="00DD5F82" w:rsidP="00B20DFA"/>
        </w:tc>
        <w:tc>
          <w:tcPr>
            <w:tcW w:w="404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282AFF" w14:textId="77777777" w:rsidR="00DD5F82" w:rsidRPr="005A118E" w:rsidRDefault="00DD5F82" w:rsidP="00B20DFA"/>
        </w:tc>
        <w:tc>
          <w:tcPr>
            <w:tcW w:w="3433" w:type="dxa"/>
            <w:gridSpan w:val="2"/>
            <w:tcBorders>
              <w:top w:val="single" w:sz="18" w:space="0" w:color="648276" w:themeColor="accent5"/>
            </w:tcBorders>
          </w:tcPr>
          <w:p w14:paraId="3E06594B" w14:textId="77777777" w:rsidR="00DD5F82" w:rsidRPr="005A118E" w:rsidRDefault="00DD5F82" w:rsidP="00B20DFA"/>
        </w:tc>
      </w:tr>
      <w:tr w:rsidR="0011740B" w:rsidRPr="005A118E" w14:paraId="1B92F863" w14:textId="77777777" w:rsidTr="00DB218D">
        <w:trPr>
          <w:trHeight w:val="2057"/>
        </w:trPr>
        <w:tc>
          <w:tcPr>
            <w:tcW w:w="2989" w:type="dxa"/>
            <w:gridSpan w:val="2"/>
            <w:tcBorders>
              <w:right w:val="single" w:sz="18" w:space="0" w:color="648276" w:themeColor="accent5"/>
            </w:tcBorders>
          </w:tcPr>
          <w:p w14:paraId="51BD04B6" w14:textId="77777777" w:rsidR="00DD5F82" w:rsidRPr="005A118E" w:rsidRDefault="00135506" w:rsidP="00B20DFA">
            <w:pPr>
              <w:pStyle w:val="Heading1"/>
            </w:pPr>
            <w:sdt>
              <w:sdtPr>
                <w:id w:val="1604447469"/>
                <w:placeholder>
                  <w:docPart w:val="A730E3F0642D41688B849C5571BDEB4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563FA">
                  <w:rPr>
                    <w:color w:val="496267"/>
                    <w:lang w:bidi="en-GB"/>
                  </w:rPr>
                  <w:t>Contact</w:t>
                </w:r>
              </w:sdtContent>
            </w:sdt>
          </w:p>
          <w:p w14:paraId="261948E1" w14:textId="6BF2D3FF" w:rsidR="00DD5F82" w:rsidRPr="005A118E" w:rsidRDefault="0021170C" w:rsidP="0021170C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3 Cottage Avenue,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Lurgan, Co. Armagh</w:t>
            </w: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br/>
              <w:t>BT67 9NL</w:t>
            </w:r>
          </w:p>
          <w:p w14:paraId="330DB070" w14:textId="0091FB6D" w:rsidR="00DD5F82" w:rsidRPr="005A118E" w:rsidRDefault="0021170C" w:rsidP="00B20DFA">
            <w:pPr>
              <w:pStyle w:val="TextLeft"/>
            </w:pPr>
            <w:r w:rsidRPr="005A118E">
              <w:rPr>
                <w:rFonts w:ascii="Blinker" w:eastAsia="Blinker" w:hAnsi="Blinker" w:cs="Blinker"/>
                <w:color w:val="46464E"/>
                <w:szCs w:val="22"/>
              </w:rPr>
              <w:t>(+44) 77526 77524</w:t>
            </w:r>
          </w:p>
          <w:p w14:paraId="08BC4E79" w14:textId="03A46412" w:rsidR="0021170C" w:rsidRPr="005A118E" w:rsidRDefault="00135506" w:rsidP="0021170C">
            <w:pPr>
              <w:pStyle w:val="TextLeft"/>
              <w:rPr>
                <w:rFonts w:ascii="Blinker" w:hAnsi="Blinker"/>
              </w:rPr>
            </w:pPr>
            <w:hyperlink r:id="rId10" w:history="1">
              <w:r w:rsidR="0021170C" w:rsidRPr="005A118E">
                <w:rPr>
                  <w:rStyle w:val="Hyperlink"/>
                  <w:rFonts w:ascii="Blinker" w:hAnsi="Blinker"/>
                </w:rPr>
                <w:t>danmackle05@gmail.com</w:t>
              </w:r>
            </w:hyperlink>
            <w:r w:rsidR="0021170C" w:rsidRPr="005A118E">
              <w:rPr>
                <w:rFonts w:ascii="Blinker" w:hAnsi="Blinker"/>
              </w:rPr>
              <w:br/>
            </w:r>
            <w:hyperlink r:id="rId11" w:history="1">
              <w:r w:rsidR="0037219D" w:rsidRPr="009C1683">
                <w:rPr>
                  <w:rStyle w:val="Hyperlink"/>
                  <w:rFonts w:ascii="Blinker" w:hAnsi="Blinker"/>
                </w:rPr>
                <w:t>dmackle04@qub.ac.uk</w:t>
              </w:r>
            </w:hyperlink>
          </w:p>
          <w:p w14:paraId="597B0F6A" w14:textId="77777777" w:rsidR="00DD5F82" w:rsidRPr="005A118E" w:rsidRDefault="00DD5F82" w:rsidP="00B20DFA">
            <w:pPr>
              <w:pStyle w:val="TextLeft"/>
            </w:pPr>
          </w:p>
        </w:tc>
        <w:tc>
          <w:tcPr>
            <w:tcW w:w="7477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610B42C0" w14:textId="7FA0F975" w:rsidR="00DD5F82" w:rsidRPr="006563FA" w:rsidRDefault="00135506" w:rsidP="00B20DFA">
            <w:pPr>
              <w:pStyle w:val="Heading2"/>
              <w:rPr>
                <w:color w:val="496267"/>
              </w:rPr>
            </w:pPr>
            <w:sdt>
              <w:sdtPr>
                <w:rPr>
                  <w:color w:val="496267"/>
                </w:rPr>
                <w:id w:val="-831059322"/>
                <w:placeholder>
                  <w:docPart w:val="37DD7B51DE354D849DA1821F8F4FDF65"/>
                </w:placeholder>
                <w:temporary/>
                <w:showingPlcHdr/>
                <w15:appearance w15:val="hidden"/>
              </w:sdtPr>
              <w:sdtEndPr/>
              <w:sdtContent>
                <w:r w:rsidR="003F05EF" w:rsidRPr="006563FA">
                  <w:rPr>
                    <w:color w:val="496267"/>
                    <w:lang w:bidi="en-GB"/>
                  </w:rPr>
                  <w:t>Dear</w:t>
                </w:r>
              </w:sdtContent>
            </w:sdt>
            <w:r w:rsidR="00DD5F82" w:rsidRPr="006563FA">
              <w:rPr>
                <w:color w:val="496267"/>
                <w:lang w:bidi="en-GB"/>
              </w:rPr>
              <w:t xml:space="preserve"> </w:t>
            </w:r>
            <w:r w:rsidR="0011740B" w:rsidRPr="006563FA">
              <w:rPr>
                <w:color w:val="496267"/>
              </w:rPr>
              <w:t>Sir or Madam,</w:t>
            </w:r>
          </w:p>
          <w:p w14:paraId="14B42D37" w14:textId="1AA8567E" w:rsidR="006C0FED" w:rsidRPr="006C0FED" w:rsidRDefault="0021170C" w:rsidP="006C0FED">
            <w:pPr>
              <w:pStyle w:val="TextRight"/>
              <w:spacing w:after="24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A118E">
              <w:br/>
            </w:r>
            <w:r w:rsidR="006C0FED"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helping me choose Rapid7 as a potential employer through your Entry Level Recruiting Team’s lovely events across Queen’s University Belfast, including your invaluable Placement Recruitment Event! </w:t>
            </w:r>
          </w:p>
          <w:p w14:paraId="68D1096C" w14:textId="0D4A0E70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I first learned of this amazing opportunity through both in-person events and the QUB MyFuture platform.  I am now pursuing this Placement of AI Software Engineer Intern in Belfast for June 2025.  Please find attached my CV.</w:t>
            </w:r>
          </w:p>
          <w:p w14:paraId="55D2730F" w14:textId="5DF0ABE8" w:rsidR="006C0FED" w:rsidRPr="00D91B0F" w:rsidRDefault="006C0FED" w:rsidP="006C0FED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I am an excelling academic, having achieved a perfect GPA of 4.0 in both my first year of University and my A-Levels.  I am currently a public Cybersecurity representative of both CyberFirst and ChildNet.  I am also highly qualified in communication, with a Grade 8 and additional Diploma in Speech and Drama.</w:t>
            </w:r>
          </w:p>
          <w:p w14:paraId="04DE9083" w14:textId="27D5E25B" w:rsidR="00D91B0F" w:rsidRPr="00D91B0F" w:rsidRDefault="00D91B0F" w:rsidP="00D91B0F">
            <w:pPr>
              <w:pStyle w:val="TextRight"/>
              <w:spacing w:after="24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For the past two years, I have taken up two volunteer roles; as a CyberFirst Student Ambassador and as a ChildNet Digital Leader/Champion.  In these roles, I give public speeches and presentations during notable events in QUB and in local secondary schools.  I use my proficiency of Cybersecurity and public speaking to inspire the future generation and spread vital Cybersecurity skills.  I was also a team leader in the QUB CS Sustainability Hackathon, winning the award of Most Creative Idea.</w:t>
            </w:r>
          </w:p>
          <w:p w14:paraId="22311EB5" w14:textId="07484784" w:rsidR="006C0FED" w:rsidRPr="00D91B0F" w:rsidRDefault="006C0FED" w:rsidP="00D91B0F">
            <w:pPr>
              <w:pStyle w:val="TextRight"/>
              <w:spacing w:after="120"/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always had a huge admiration for Rapid7, which has only grown in the research of this role and the making of this application.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I have been amazed by the Rapid7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Command Platform, and the many tools which it offers to its 11,000 satisfied customers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.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Rapid7 is far ahead of the competition, and I am steadfast in my belief that Rapid7 will give the best placement for both my career and personal growth.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This is made obvious by Rapid7 winning the Best SIEM Solution 2024, alongside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m</w:t>
            </w:r>
            <w:r w:rsidRP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any other awards and accolades.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  Cybersecurity is my field of choice, and I would love to begin my career with a </w:t>
            </w:r>
            <w:r w:rsidR="003820D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 xml:space="preserve">relevant, </w:t>
            </w:r>
            <w:r w:rsidR="00D91B0F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running start</w:t>
            </w:r>
            <w:r w:rsidR="003820D7">
              <w:rPr>
                <w:rFonts w:ascii="Blinker" w:eastAsia="Blinker" w:hAnsi="Blinker" w:cs="Blinker"/>
                <w:i/>
                <w:iCs/>
                <w:color w:val="46464E"/>
                <w:szCs w:val="22"/>
              </w:rPr>
              <w:t>, in a way that can truly make the world a safer place!</w:t>
            </w:r>
          </w:p>
          <w:p w14:paraId="50F4386F" w14:textId="77777777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 xml:space="preserve">Thank you very much for taking the time to review my CV. </w:t>
            </w:r>
          </w:p>
          <w:p w14:paraId="4425CC85" w14:textId="77777777" w:rsidR="006C0FED" w:rsidRPr="006C0FED" w:rsidRDefault="006C0FED" w:rsidP="006C0FED">
            <w:pPr>
              <w:pStyle w:val="TextRight"/>
              <w:spacing w:after="120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I hope to meet you again in the next stages of the application process!</w:t>
            </w:r>
          </w:p>
          <w:p w14:paraId="7923EE1E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  <w:p w14:paraId="7272F300" w14:textId="77777777" w:rsidR="006C0FED" w:rsidRPr="006C0FED" w:rsidRDefault="006C0FED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6C0FED">
              <w:rPr>
                <w:rFonts w:ascii="Blinker" w:eastAsia="Blinker" w:hAnsi="Blinker" w:cs="Blinker"/>
                <w:color w:val="46464E"/>
                <w:szCs w:val="22"/>
              </w:rPr>
              <w:t>Yours faithfully,</w:t>
            </w:r>
          </w:p>
          <w:p w14:paraId="3EE13BD0" w14:textId="75EA98F3" w:rsidR="006C0FED" w:rsidRPr="006C0FED" w:rsidRDefault="00D91B0F" w:rsidP="006C0FED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D91B0F">
              <w:rPr>
                <w:rFonts w:ascii="Blinker" w:eastAsia="Blinker" w:hAnsi="Blinker" w:cs="Blinker"/>
                <w:color w:val="46464E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132EFA29" wp14:editId="4580A81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145415</wp:posOffset>
                      </wp:positionV>
                      <wp:extent cx="2360930" cy="1404620"/>
                      <wp:effectExtent l="0" t="0" r="889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33157D" w14:textId="6CF04407" w:rsidR="00D91B0F" w:rsidRDefault="00D91B0F">
                                  <w:r w:rsidRPr="006C0FED">
                                    <w:rPr>
                                      <w:rFonts w:ascii="Blinker" w:eastAsia="Blinker" w:hAnsi="Blinker" w:cs="Blinker"/>
                                      <w:color w:val="46464E"/>
                                      <w:szCs w:val="22"/>
                                    </w:rPr>
                                    <w:t>Daniel Mackle.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32EFA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95pt;margin-top:11.4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Ml79H98AAAAIAQAADwAAAGRycy9kb3ducmV2LnhtbEyPzU7D&#10;MBCE70i8g7VIXFDrxK0ohDhV+bv01pJKHLexmwTidRS7beDpWU5wWs3OaPbbfDm6TpzsEFpPGtJp&#10;AsJS5U1LtYby7XVyByJEJIOdJ6vhywZYFpcXOWbGn2ljT9tYCy6hkKGGJsY+kzJUjXUYpr63xN7B&#10;Dw4jy6GWZsAzl7tOqiS5lQ5b4gsN9vapsdXn9ug0fD+Wz6uXm5geVHxXu41bl9UHan19Na4eQEQ7&#10;xr8w/OIzOhTMtPdHMkF0rO85qEEpnmzPFrMFiD0v5vMUZJHL/w8UP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yXv0f3wAAAAgBAAAPAAAAAAAAAAAAAAAAAHsEAABkcnMvZG93bnJl&#10;di54bWxQSwUGAAAAAAQABADzAAAAhwUAAAAA&#10;" stroked="f">
                      <v:textbox style="mso-fit-shape-to-text:t">
                        <w:txbxContent>
                          <w:p w14:paraId="6533157D" w14:textId="6CF04407" w:rsidR="00D91B0F" w:rsidRDefault="00D91B0F">
                            <w:r w:rsidRPr="006C0FED">
                              <w:rPr>
                                <w:rFonts w:ascii="Blinker" w:eastAsia="Blinker" w:hAnsi="Blinker" w:cs="Blinker"/>
                                <w:color w:val="46464E"/>
                                <w:szCs w:val="22"/>
                              </w:rPr>
                              <w:t>Daniel Mackle.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44558E" w14:textId="7D7468EF" w:rsidR="00DD5F82" w:rsidRPr="00E9064C" w:rsidRDefault="00DD5F82" w:rsidP="00D91B0F">
            <w:pPr>
              <w:pStyle w:val="TextRight"/>
              <w:rPr>
                <w:rFonts w:ascii="Blinker" w:eastAsia="Blinker" w:hAnsi="Blinker" w:cs="Blinker"/>
                <w:color w:val="46464E"/>
                <w:szCs w:val="22"/>
              </w:rPr>
            </w:pPr>
          </w:p>
        </w:tc>
      </w:tr>
      <w:tr w:rsidR="0011740B" w:rsidRPr="005A118E" w14:paraId="62AB5705" w14:textId="77777777" w:rsidTr="00DB218D">
        <w:trPr>
          <w:trHeight w:val="8451"/>
        </w:trPr>
        <w:tc>
          <w:tcPr>
            <w:tcW w:w="2989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375A35AF" w14:textId="77777777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>
              <w:rPr>
                <w:rFonts w:ascii="Blinker" w:eastAsia="Blinker" w:hAnsi="Blinker" w:cs="Blinker"/>
                <w:color w:val="46464E"/>
                <w:szCs w:val="22"/>
              </w:rPr>
              <w:t>Rapid7,</w:t>
            </w:r>
          </w:p>
          <w:p w14:paraId="56B31ACC" w14:textId="77777777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 xml:space="preserve">19 Chichester St, </w:t>
            </w:r>
          </w:p>
          <w:p w14:paraId="68FA7EAB" w14:textId="10CB18E1" w:rsidR="0058632F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>Belfast</w:t>
            </w:r>
            <w:r>
              <w:rPr>
                <w:rFonts w:ascii="Blinker" w:eastAsia="Blinker" w:hAnsi="Blinker" w:cs="Blinker"/>
                <w:color w:val="46464E"/>
                <w:szCs w:val="22"/>
              </w:rPr>
              <w:t>, Co. Antrim,</w:t>
            </w:r>
          </w:p>
          <w:p w14:paraId="1BD674A3" w14:textId="05535542" w:rsidR="00DD5F82" w:rsidRPr="005A118E" w:rsidRDefault="0058632F" w:rsidP="00DD5F82">
            <w:pPr>
              <w:pStyle w:val="TextLeft"/>
              <w:rPr>
                <w:rFonts w:ascii="Blinker" w:eastAsia="Blinker" w:hAnsi="Blinker" w:cs="Blinker"/>
                <w:color w:val="46464E"/>
                <w:szCs w:val="22"/>
              </w:rPr>
            </w:pPr>
            <w:r w:rsidRPr="0058632F">
              <w:rPr>
                <w:rFonts w:ascii="Blinker" w:eastAsia="Blinker" w:hAnsi="Blinker" w:cs="Blinker"/>
                <w:color w:val="46464E"/>
                <w:szCs w:val="22"/>
              </w:rPr>
              <w:t xml:space="preserve"> BT1 4JB</w:t>
            </w:r>
            <w:r w:rsidR="005A118E">
              <w:rPr>
                <w:rFonts w:ascii="Blinker" w:eastAsia="Blinker" w:hAnsi="Blinker" w:cs="Blinker"/>
                <w:color w:val="46464E"/>
                <w:szCs w:val="22"/>
              </w:rPr>
              <w:br/>
            </w:r>
          </w:p>
          <w:p w14:paraId="3612A458" w14:textId="2A3440DC" w:rsidR="00DD5F82" w:rsidRPr="005A118E" w:rsidRDefault="00DD5F82" w:rsidP="005A118E">
            <w:pPr>
              <w:pStyle w:val="TextLeft"/>
              <w:jc w:val="left"/>
            </w:pPr>
          </w:p>
        </w:tc>
        <w:tc>
          <w:tcPr>
            <w:tcW w:w="7477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04379066" w14:textId="77777777" w:rsidR="00DD5F82" w:rsidRPr="005A118E" w:rsidRDefault="00DD5F82" w:rsidP="00B20DFA">
            <w:pPr>
              <w:pStyle w:val="TextRight"/>
            </w:pPr>
          </w:p>
        </w:tc>
      </w:tr>
    </w:tbl>
    <w:p w14:paraId="62363CF9" w14:textId="501CF322" w:rsidR="00DD5F82" w:rsidRPr="0078604A" w:rsidRDefault="00DD5F82" w:rsidP="0078604A">
      <w:pPr>
        <w:pStyle w:val="NormalWeb"/>
        <w:textAlignment w:val="baseline"/>
        <w:rPr>
          <w:rFonts w:ascii="inherit" w:eastAsia="Times New Roman" w:hAnsi="inherit"/>
          <w:noProof w:val="0"/>
          <w:color w:val="494949"/>
          <w:lang w:eastAsia="en-GB"/>
        </w:rPr>
      </w:pPr>
      <w:r w:rsidRPr="005A118E">
        <w:rPr>
          <w:lang w:bidi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CDF459" wp14:editId="4B106047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rgbClr val="49626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802DE49" id="Rectangle 2" o:spid="_x0000_s1026" alt="&quot;&quot;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+mQ1gEAAJ4DAAAOAAAAZHJzL2Uyb0RvYy54bWysU8Fu2zAMvQ/YPwi6L06CzGmNOMXQosOA&#10;bivQ7QMUWY6FyaJGKnGyrx8lp2mw3YpeBFGknvgen1Y3h96JvUGy4Gs5m0ylMF5DY/22lj9/3H+4&#10;koKi8o1y4E0tj4bkzfr9u9UQKjOHDlxjUDCIp2oItexiDFVRkO5Mr2gCwXhOtoC9ihzitmhQDYze&#10;u2I+nZbFANgEBG2I+PRuTMp1xm9bo+P3tiUThasl9xbzinndpLVYr1S1RRU6q09tqFd00Svr+dEz&#10;1J2KSuzQ/gfVW41A0MaJhr6AtrXaZA7MZjb9h81Tp4LJXFgcCmeZ6O1g9bf9U3jE1DqFB9C/iBUp&#10;hkDVOZMC4hqxGb5CwzNUuwiZ7KHFPt1kGuKQNT2eNTWHKDQfluViWV6xCzTnFh+XPLQkeqGq59sB&#10;KX420Iu0qSXyzDK62j9QHEufS3Kb4Gxzb53LAW43tw7FXvF8F9flvFye0OmyzPlU7CFdGxHTSaaZ&#10;mCW3ULWB5sgsEUaTsKl50wH+kWJgg9SSfu8UGincF88TuJ4tFslROcjEpMDLzOYyo7xmqFpGKcbt&#10;bRxduAtotx2/NMukPXxidVubib90dWqWTZClOxk2uewyzlUv32r9FwAA//8DAFBLAwQUAAYACAAA&#10;ACEA7n18puAAAAANAQAADwAAAGRycy9kb3ducmV2LnhtbEyPzW6DMBCE75XyDtZW6q0xkJ8Siomi&#10;JvSWSk3zAA7eAAKvEXYCffuaU3Pc2dHMN+l21C27Y29rQwLCeQAMqTCqplLA+Sd/jYFZJ0nJ1hAK&#10;+EUL22z2lMpEmYG+8X5yJfMhZBMpoHKuSzi3RYVa2rnpkPzvanotnT/7kqteDj5ctzwKgjXXsibf&#10;UMkOPyosmtNNCzD7z8Xiyy3rfLD82NhjcyjysxAvz+PuHZjD0f2bYcL36JB5pou5kbKsFfAW+SnO&#10;6+swWgGbHGEYb4BdJi1eroBnKX9ckf0BAAD//wMAUEsBAi0AFAAGAAgAAAAhALaDOJL+AAAA4QEA&#10;ABMAAAAAAAAAAAAAAAAAAAAAAFtDb250ZW50X1R5cGVzXS54bWxQSwECLQAUAAYACAAAACEAOP0h&#10;/9YAAACUAQAACwAAAAAAAAAAAAAAAAAvAQAAX3JlbHMvLnJlbHNQSwECLQAUAAYACAAAACEAfVvp&#10;kNYBAACeAwAADgAAAAAAAAAAAAAAAAAuAgAAZHJzL2Uyb0RvYy54bWxQSwECLQAUAAYACAAAACEA&#10;7n18puAAAAANAQAADwAAAAAAAAAAAAAAAAAwBAAAZHJzL2Rvd25yZXYueG1sUEsFBgAAAAAEAAQA&#10;8wAAAD0FAAAAAA==&#10;" fillcolor="#496267" stroked="f">
                <w10:wrap anchorx="page" anchory="page"/>
              </v:rect>
            </w:pict>
          </mc:Fallback>
        </mc:AlternateContent>
      </w:r>
    </w:p>
    <w:sectPr w:rsidR="00DD5F82" w:rsidRPr="0078604A" w:rsidSect="003833A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9B85" w14:textId="77777777" w:rsidR="00135506" w:rsidRPr="005A118E" w:rsidRDefault="00135506" w:rsidP="00F316AD">
      <w:r w:rsidRPr="005A118E">
        <w:separator/>
      </w:r>
    </w:p>
  </w:endnote>
  <w:endnote w:type="continuationSeparator" w:id="0">
    <w:p w14:paraId="52833AE9" w14:textId="77777777" w:rsidR="00135506" w:rsidRPr="005A118E" w:rsidRDefault="00135506" w:rsidP="00F316AD">
      <w:r w:rsidRPr="005A11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64557" w14:textId="77777777" w:rsidR="00135506" w:rsidRPr="005A118E" w:rsidRDefault="00135506" w:rsidP="00F316AD">
      <w:r w:rsidRPr="005A118E">
        <w:separator/>
      </w:r>
    </w:p>
  </w:footnote>
  <w:footnote w:type="continuationSeparator" w:id="0">
    <w:p w14:paraId="13C85951" w14:textId="77777777" w:rsidR="00135506" w:rsidRPr="005A118E" w:rsidRDefault="00135506" w:rsidP="00F316AD">
      <w:r w:rsidRPr="005A11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01B2742"/>
    <w:multiLevelType w:val="hybridMultilevel"/>
    <w:tmpl w:val="8EC8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740C7"/>
    <w:multiLevelType w:val="multilevel"/>
    <w:tmpl w:val="82F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79330D"/>
    <w:multiLevelType w:val="multilevel"/>
    <w:tmpl w:val="7686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40CF4"/>
    <w:multiLevelType w:val="multilevel"/>
    <w:tmpl w:val="1E32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49711C"/>
    <w:multiLevelType w:val="multilevel"/>
    <w:tmpl w:val="1E0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7803A9"/>
    <w:multiLevelType w:val="multilevel"/>
    <w:tmpl w:val="19F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6D29E2"/>
    <w:multiLevelType w:val="multilevel"/>
    <w:tmpl w:val="00F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4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0C"/>
    <w:rsid w:val="000116AF"/>
    <w:rsid w:val="000E1D44"/>
    <w:rsid w:val="0011740B"/>
    <w:rsid w:val="001213BA"/>
    <w:rsid w:val="00135506"/>
    <w:rsid w:val="00136F3E"/>
    <w:rsid w:val="0018149E"/>
    <w:rsid w:val="001E1FF0"/>
    <w:rsid w:val="0020696E"/>
    <w:rsid w:val="0021170C"/>
    <w:rsid w:val="002356A2"/>
    <w:rsid w:val="002D12DA"/>
    <w:rsid w:val="003019B2"/>
    <w:rsid w:val="0032063B"/>
    <w:rsid w:val="0034687F"/>
    <w:rsid w:val="0034688D"/>
    <w:rsid w:val="0037219D"/>
    <w:rsid w:val="003820D7"/>
    <w:rsid w:val="003833A3"/>
    <w:rsid w:val="00387203"/>
    <w:rsid w:val="003C34F2"/>
    <w:rsid w:val="003F05EF"/>
    <w:rsid w:val="0040233B"/>
    <w:rsid w:val="00407FF6"/>
    <w:rsid w:val="00430C48"/>
    <w:rsid w:val="004414EC"/>
    <w:rsid w:val="00491955"/>
    <w:rsid w:val="004C3B30"/>
    <w:rsid w:val="004D5BFC"/>
    <w:rsid w:val="004D763E"/>
    <w:rsid w:val="004F3FF3"/>
    <w:rsid w:val="00511A6E"/>
    <w:rsid w:val="0057534A"/>
    <w:rsid w:val="0058632F"/>
    <w:rsid w:val="005875F9"/>
    <w:rsid w:val="005A118E"/>
    <w:rsid w:val="00600EB0"/>
    <w:rsid w:val="00605A5B"/>
    <w:rsid w:val="00647FBF"/>
    <w:rsid w:val="006563FA"/>
    <w:rsid w:val="00691E1D"/>
    <w:rsid w:val="006A1B48"/>
    <w:rsid w:val="006B1FC6"/>
    <w:rsid w:val="006C0FED"/>
    <w:rsid w:val="006C60E6"/>
    <w:rsid w:val="006E70D3"/>
    <w:rsid w:val="00767EFB"/>
    <w:rsid w:val="0078604A"/>
    <w:rsid w:val="00794537"/>
    <w:rsid w:val="007B0F94"/>
    <w:rsid w:val="008E4239"/>
    <w:rsid w:val="00912A0F"/>
    <w:rsid w:val="00951C4B"/>
    <w:rsid w:val="009E3C0B"/>
    <w:rsid w:val="00A75BB3"/>
    <w:rsid w:val="00A77921"/>
    <w:rsid w:val="00A84DB4"/>
    <w:rsid w:val="00A96411"/>
    <w:rsid w:val="00AC1C2B"/>
    <w:rsid w:val="00AF5FE9"/>
    <w:rsid w:val="00B575FB"/>
    <w:rsid w:val="00BB69E8"/>
    <w:rsid w:val="00BC5B49"/>
    <w:rsid w:val="00C1095A"/>
    <w:rsid w:val="00C36F4C"/>
    <w:rsid w:val="00C41261"/>
    <w:rsid w:val="00C55D85"/>
    <w:rsid w:val="00CA2273"/>
    <w:rsid w:val="00CD50FD"/>
    <w:rsid w:val="00D26A83"/>
    <w:rsid w:val="00D47124"/>
    <w:rsid w:val="00D91B0F"/>
    <w:rsid w:val="00DA7CA1"/>
    <w:rsid w:val="00DB218D"/>
    <w:rsid w:val="00DB5999"/>
    <w:rsid w:val="00DD5D7B"/>
    <w:rsid w:val="00DD5F82"/>
    <w:rsid w:val="00DF7B79"/>
    <w:rsid w:val="00E44C0D"/>
    <w:rsid w:val="00E67CDA"/>
    <w:rsid w:val="00E9064C"/>
    <w:rsid w:val="00EF5BFC"/>
    <w:rsid w:val="00F316AD"/>
    <w:rsid w:val="00F4501B"/>
    <w:rsid w:val="00F53A3F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8D39E"/>
  <w15:chartTrackingRefBased/>
  <w15:docId w15:val="{3F104460-A64F-4ED4-ACA9-9AE9959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noProof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12A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21170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4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0F"/>
    <w:rPr>
      <w:rFonts w:asciiTheme="majorHAnsi" w:eastAsiaTheme="majorEastAsia" w:hAnsiTheme="majorHAnsi" w:cstheme="majorBidi"/>
      <w:noProof/>
      <w:color w:val="181B23" w:themeColor="accent1" w:themeShade="7F"/>
      <w:lang w:val="en-GB"/>
    </w:rPr>
  </w:style>
  <w:style w:type="paragraph" w:styleId="NormalWeb">
    <w:name w:val="Normal (Web)"/>
    <w:basedOn w:val="Normal"/>
    <w:uiPriority w:val="99"/>
    <w:unhideWhenUsed/>
    <w:rsid w:val="00912A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mackle04@qub.ac.uk" TargetMode="External"/><Relationship Id="rId5" Type="http://schemas.openxmlformats.org/officeDocument/2006/relationships/styles" Target="styles.xml"/><Relationship Id="rId10" Type="http://schemas.openxmlformats.org/officeDocument/2006/relationships/hyperlink" Target="mailto:danmackle0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ma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0E3F0642D41688B849C5571BD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9F36-CAC9-4C7A-AB39-0B1BC74184EB}"/>
      </w:docPartPr>
      <w:docPartBody>
        <w:p w:rsidR="00FD700F" w:rsidRDefault="00FF0FE6">
          <w:pPr>
            <w:pStyle w:val="A730E3F0642D41688B849C5571BDEB40"/>
          </w:pPr>
          <w:r w:rsidRPr="003C34F2">
            <w:rPr>
              <w:noProof/>
              <w:lang w:bidi="en-GB"/>
            </w:rPr>
            <w:t>Contact</w:t>
          </w:r>
        </w:p>
      </w:docPartBody>
    </w:docPart>
    <w:docPart>
      <w:docPartPr>
        <w:name w:val="37DD7B51DE354D849DA1821F8F4F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C257-AB41-4C73-8B5D-51DFB0380851}"/>
      </w:docPartPr>
      <w:docPartBody>
        <w:p w:rsidR="00FD700F" w:rsidRDefault="00FF0FE6">
          <w:pPr>
            <w:pStyle w:val="37DD7B51DE354D849DA1821F8F4FDF65"/>
          </w:pPr>
          <w:r w:rsidRPr="003C34F2">
            <w:rPr>
              <w:noProof/>
              <w:lang w:bidi="en-GB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4E"/>
    <w:rsid w:val="000E1B4E"/>
    <w:rsid w:val="00180F58"/>
    <w:rsid w:val="001B4419"/>
    <w:rsid w:val="00600EB0"/>
    <w:rsid w:val="00647FBF"/>
    <w:rsid w:val="00660A3C"/>
    <w:rsid w:val="00691E1D"/>
    <w:rsid w:val="00767EFB"/>
    <w:rsid w:val="008839D7"/>
    <w:rsid w:val="008F7FD3"/>
    <w:rsid w:val="009B14BD"/>
    <w:rsid w:val="00B27A93"/>
    <w:rsid w:val="00BB69E8"/>
    <w:rsid w:val="00C15AFA"/>
    <w:rsid w:val="00CD7E1D"/>
    <w:rsid w:val="00F13964"/>
    <w:rsid w:val="00FD700F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A730E3F0642D41688B849C5571BDEB40">
    <w:name w:val="A730E3F0642D41688B849C5571BDEB40"/>
  </w:style>
  <w:style w:type="paragraph" w:customStyle="1" w:styleId="37DD7B51DE354D849DA1821F8F4FDF65">
    <w:name w:val="37DD7B51DE354D849DA1821F8F4FD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41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14</cp:revision>
  <cp:lastPrinted>2024-10-24T12:02:00Z</cp:lastPrinted>
  <dcterms:created xsi:type="dcterms:W3CDTF">2024-10-14T22:34:00Z</dcterms:created>
  <dcterms:modified xsi:type="dcterms:W3CDTF">2024-10-24T16:17:00Z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