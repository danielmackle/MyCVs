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07568EEA" w:rsidR="0011740B" w:rsidRPr="005A118E" w:rsidRDefault="0021170C" w:rsidP="00AF5FE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755F90">
              <w:rPr>
                <w:rFonts w:ascii="Blinker" w:eastAsia="Blinker" w:hAnsi="Blinker" w:cs="Blinker"/>
                <w:color w:val="46464E"/>
                <w:szCs w:val="22"/>
              </w:rPr>
              <w:t>Instil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 xml:space="preserve">talking with you in the events and fairs in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Queen’s University Belfast! 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</w:t>
            </w:r>
            <w:r w:rsidR="00903770">
              <w:rPr>
                <w:rFonts w:ascii="Blinker" w:eastAsia="Blinker" w:hAnsi="Blinker" w:cs="Blinker"/>
                <w:color w:val="46464E"/>
                <w:szCs w:val="22"/>
              </w:rPr>
              <w:t>or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tunity 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am now pursuing this position of Placement Software Engineer</w:t>
            </w:r>
            <w:r w:rsidR="00A32E77">
              <w:rPr>
                <w:rFonts w:ascii="Blinker" w:eastAsia="Blinker" w:hAnsi="Blinker" w:cs="Blinker"/>
                <w:color w:val="46464E"/>
                <w:szCs w:val="22"/>
              </w:rPr>
              <w:t>ing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32E77">
              <w:rPr>
                <w:rFonts w:ascii="Blinker" w:eastAsia="Blinker" w:hAnsi="Blinker" w:cs="Blinker"/>
                <w:color w:val="46464E"/>
                <w:szCs w:val="22"/>
              </w:rPr>
              <w:t xml:space="preserve">Intern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in Belfast for 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attatched my CV.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7AC02CD6" w14:textId="386D012A" w:rsidR="00AF5FE9" w:rsidRDefault="005A118E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leader of a winning team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 the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QUB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Sustainability Hackathon 2024.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highly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</w:t>
            </w:r>
            <w:r w:rsidR="004F663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5C745F0D" w14:textId="77777777" w:rsidR="00E9064C" w:rsidRPr="00E9064C" w:rsidRDefault="00E9064C" w:rsidP="00E9064C"/>
          <w:p w14:paraId="03970123" w14:textId="1EB54A74" w:rsidR="00E9064C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extremely skilled with both Java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Script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SQL, shown through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academics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and frequent personal project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keeping my skills sharp.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an extremely developed knowledge of AGILE Methodologies in the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real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workplace through work experiences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and group projects developed under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AGILE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experience in the low-level architecture of computers, having achieved a 90% in a relevant module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I have also poured many hours into 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collaboration with friends to complete tricky programming challenges alongside creative and innovative personal projects, either for competitions or for fun and growth.</w:t>
            </w:r>
          </w:p>
          <w:p w14:paraId="27ED13D6" w14:textId="53E657BC" w:rsidR="004E298D" w:rsidRPr="004E298D" w:rsidRDefault="00C36F4C" w:rsidP="004E298D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  <w:t>I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 the making of this application,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have gained a strong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appreciation for </w:t>
            </w:r>
            <w:r w:rsidR="001F3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Instil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 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believe that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your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work in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oftware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evelopment,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raining,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loud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E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ngineering and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igital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M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odernisation truly gives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your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innovating, high-profile customers an edge above the competition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1F3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was also amazed by Instil’s status as an </w:t>
            </w:r>
            <w:r w:rsidR="001F3335" w:rsidRPr="001F3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AWS Select Consulting Partner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</w:t>
            </w:r>
            <w:r w:rsidR="001F3335" w:rsidRPr="001F3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 Google Cloud Partne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r, alongside winning the </w:t>
            </w:r>
            <w:r w:rsidR="007131E2" w:rsidRP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Digital DNA Company of the Year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award in 2022. These valueable collaborations and awards have proved to me that Instil is a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trustworthy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respected company, and that a placement with </w:t>
            </w:r>
            <w:r w:rsidR="00903770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you</w:t>
            </w:r>
            <w:r w:rsidR="007131E2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will further my career in a meaningful, productive way</w:t>
            </w:r>
            <w:r w:rsidR="002B473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 I look forward to progressing the world of work.</w:t>
            </w:r>
          </w:p>
          <w:p w14:paraId="25CED611" w14:textId="77777777" w:rsidR="00C36F4C" w:rsidRPr="00C36F4C" w:rsidRDefault="00C36F4C" w:rsidP="00C36F4C"/>
          <w:p w14:paraId="03F02A3B" w14:textId="77777777" w:rsidR="005875F9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1BD674A3" w14:textId="7EBC1449" w:rsidR="00DD5F82" w:rsidRPr="005A118E" w:rsidRDefault="002B473C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Instil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755F90" w:rsidRPr="00755F90">
              <w:rPr>
                <w:rFonts w:ascii="Blinker" w:eastAsia="Blinker" w:hAnsi="Blinker" w:cs="Blinker"/>
                <w:color w:val="46464E"/>
                <w:szCs w:val="22"/>
              </w:rPr>
              <w:t>27-37 Adelaide St,</w:t>
            </w:r>
            <w:r w:rsidR="00755F90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755F90" w:rsidRPr="00755F90">
              <w:rPr>
                <w:rFonts w:ascii="Blinker" w:eastAsia="Blinker" w:hAnsi="Blinker" w:cs="Blinker"/>
                <w:color w:val="46464E"/>
                <w:szCs w:val="22"/>
              </w:rPr>
              <w:t xml:space="preserve"> Belfast</w:t>
            </w:r>
            <w:r w:rsidR="00755F90">
              <w:rPr>
                <w:rFonts w:ascii="Blinker" w:eastAsia="Blinker" w:hAnsi="Blinker" w:cs="Blinker"/>
                <w:color w:val="46464E"/>
                <w:szCs w:val="22"/>
              </w:rPr>
              <w:t>, Co. Antrim</w:t>
            </w:r>
            <w:r w:rsidR="00755F90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755F90" w:rsidRPr="00755F90">
              <w:rPr>
                <w:rFonts w:ascii="Blinker" w:eastAsia="Blinker" w:hAnsi="Blinker" w:cs="Blinker"/>
                <w:color w:val="46464E"/>
                <w:szCs w:val="22"/>
              </w:rPr>
              <w:t>BT2 8FE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F7F0F" w14:textId="77777777" w:rsidR="00182895" w:rsidRPr="005A118E" w:rsidRDefault="00182895" w:rsidP="00F316AD">
      <w:r w:rsidRPr="005A118E">
        <w:separator/>
      </w:r>
    </w:p>
  </w:endnote>
  <w:endnote w:type="continuationSeparator" w:id="0">
    <w:p w14:paraId="628D06B8" w14:textId="77777777" w:rsidR="00182895" w:rsidRPr="005A118E" w:rsidRDefault="00182895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8FB63" w14:textId="77777777" w:rsidR="00182895" w:rsidRPr="005A118E" w:rsidRDefault="00182895" w:rsidP="00F316AD">
      <w:r w:rsidRPr="005A118E">
        <w:separator/>
      </w:r>
    </w:p>
  </w:footnote>
  <w:footnote w:type="continuationSeparator" w:id="0">
    <w:p w14:paraId="01D80384" w14:textId="77777777" w:rsidR="00182895" w:rsidRPr="005A118E" w:rsidRDefault="00182895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182895"/>
    <w:rsid w:val="001F3335"/>
    <w:rsid w:val="0020696E"/>
    <w:rsid w:val="0021170C"/>
    <w:rsid w:val="002356A2"/>
    <w:rsid w:val="00262A0A"/>
    <w:rsid w:val="002B473C"/>
    <w:rsid w:val="002B4FE6"/>
    <w:rsid w:val="002D12DA"/>
    <w:rsid w:val="003019B2"/>
    <w:rsid w:val="0034687F"/>
    <w:rsid w:val="0034688D"/>
    <w:rsid w:val="003833A3"/>
    <w:rsid w:val="00387203"/>
    <w:rsid w:val="00396335"/>
    <w:rsid w:val="003C34F2"/>
    <w:rsid w:val="003F05EF"/>
    <w:rsid w:val="0040233B"/>
    <w:rsid w:val="00430C48"/>
    <w:rsid w:val="004414EC"/>
    <w:rsid w:val="00491955"/>
    <w:rsid w:val="004C3B30"/>
    <w:rsid w:val="004D5BFC"/>
    <w:rsid w:val="004D763E"/>
    <w:rsid w:val="004E298D"/>
    <w:rsid w:val="004F3FF3"/>
    <w:rsid w:val="004F6631"/>
    <w:rsid w:val="00511A6E"/>
    <w:rsid w:val="0057534A"/>
    <w:rsid w:val="005875F9"/>
    <w:rsid w:val="005A118E"/>
    <w:rsid w:val="00600EB0"/>
    <w:rsid w:val="006016BA"/>
    <w:rsid w:val="00605A5B"/>
    <w:rsid w:val="00647FBF"/>
    <w:rsid w:val="006563FA"/>
    <w:rsid w:val="006A1B48"/>
    <w:rsid w:val="006B1FC6"/>
    <w:rsid w:val="006C60E6"/>
    <w:rsid w:val="006E70D3"/>
    <w:rsid w:val="006F5D8F"/>
    <w:rsid w:val="007131E2"/>
    <w:rsid w:val="00755F90"/>
    <w:rsid w:val="00767EFB"/>
    <w:rsid w:val="007B0F94"/>
    <w:rsid w:val="007E0A73"/>
    <w:rsid w:val="00903770"/>
    <w:rsid w:val="00951C4B"/>
    <w:rsid w:val="009E3C0B"/>
    <w:rsid w:val="00A32E77"/>
    <w:rsid w:val="00A77921"/>
    <w:rsid w:val="00A84DB4"/>
    <w:rsid w:val="00A96411"/>
    <w:rsid w:val="00AC1C2B"/>
    <w:rsid w:val="00AF5FE9"/>
    <w:rsid w:val="00B575FB"/>
    <w:rsid w:val="00B755FB"/>
    <w:rsid w:val="00BB69E8"/>
    <w:rsid w:val="00BC5B49"/>
    <w:rsid w:val="00C1095A"/>
    <w:rsid w:val="00C36F4C"/>
    <w:rsid w:val="00C41261"/>
    <w:rsid w:val="00C55D85"/>
    <w:rsid w:val="00CA2273"/>
    <w:rsid w:val="00CB14D8"/>
    <w:rsid w:val="00CD50FD"/>
    <w:rsid w:val="00CE2A84"/>
    <w:rsid w:val="00D1763A"/>
    <w:rsid w:val="00D47124"/>
    <w:rsid w:val="00D8504E"/>
    <w:rsid w:val="00D86943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262A0A"/>
    <w:rsid w:val="00570F3B"/>
    <w:rsid w:val="00600EB0"/>
    <w:rsid w:val="00647FBF"/>
    <w:rsid w:val="00767EFB"/>
    <w:rsid w:val="009E0D31"/>
    <w:rsid w:val="00A01447"/>
    <w:rsid w:val="00B27A93"/>
    <w:rsid w:val="00B755FB"/>
    <w:rsid w:val="00BB69E8"/>
    <w:rsid w:val="00CB14D8"/>
    <w:rsid w:val="00CD7E1D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8</cp:revision>
  <cp:lastPrinted>2024-10-21T23:21:00Z</cp:lastPrinted>
  <dcterms:created xsi:type="dcterms:W3CDTF">2024-10-21T22:00:00Z</dcterms:created>
  <dcterms:modified xsi:type="dcterms:W3CDTF">2024-10-26T13:44:00Z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