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3C34F2" w:rsidRDefault="00C55D85" w:rsidP="00DD5F82">
      <w:pPr>
        <w:pStyle w:val="GraphicAnchor"/>
        <w:rPr>
          <w:noProof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3C34F2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3C34F2" w:rsidRDefault="0021170C" w:rsidP="00B20DFA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</w:t>
            </w:r>
            <w:r>
              <w:t>aniel</w:t>
            </w:r>
            <w:r w:rsidR="00DD5F82" w:rsidRPr="003C34F2">
              <w:rPr>
                <w:noProof/>
                <w:lang w:val="en-GB" w:bidi="en-GB"/>
              </w:rPr>
              <w:t xml:space="preserve"> </w:t>
            </w:r>
            <w:r>
              <w:rPr>
                <w:rStyle w:val="Emphasis"/>
                <w:noProof/>
                <w:lang w:val="en-GB"/>
              </w:rPr>
              <w:t>Mackle</w:t>
            </w:r>
          </w:p>
          <w:p w14:paraId="15D4BE8C" w14:textId="5403342D" w:rsidR="00DD5F82" w:rsidRPr="003C34F2" w:rsidRDefault="0021170C" w:rsidP="00B20DFA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</w:tr>
      <w:tr w:rsidR="00DB218D" w:rsidRPr="003C34F2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3C34F2" w:rsidRDefault="00DD5F82" w:rsidP="00B20DFA">
            <w:pPr>
              <w:rPr>
                <w:noProof/>
                <w:lang w:val="en-GB"/>
              </w:rPr>
            </w:pPr>
          </w:p>
        </w:tc>
      </w:tr>
      <w:tr w:rsidR="0011740B" w:rsidRPr="003C34F2" w14:paraId="1B92F863" w14:textId="77777777" w:rsidTr="00B33CA5">
        <w:trPr>
          <w:trHeight w:val="2654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3C34F2" w:rsidRDefault="00000000" w:rsidP="00B20DFA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3C34F2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261948E1" w14:textId="6BF2D3FF" w:rsidR="00DD5F82" w:rsidRPr="00A84DB4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3 Cottage Avenue,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  <w:t>Lurgan, Co. Armagh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  <w:t>BT67 9NL</w:t>
            </w:r>
          </w:p>
          <w:p w14:paraId="330DB070" w14:textId="0091FB6D" w:rsidR="00DD5F82" w:rsidRPr="003C34F2" w:rsidRDefault="0021170C" w:rsidP="00B20DFA">
            <w:pPr>
              <w:pStyle w:val="TextLeft"/>
              <w:rPr>
                <w:noProof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(+44) 77526 77524</w:t>
            </w:r>
          </w:p>
          <w:p w14:paraId="08BC4E79" w14:textId="76077D4C" w:rsidR="0021170C" w:rsidRPr="00A84DB4" w:rsidRDefault="0021170C" w:rsidP="0021170C">
            <w:pPr>
              <w:pStyle w:val="TextLeft"/>
              <w:rPr>
                <w:rFonts w:ascii="Blinker" w:hAnsi="Blinker"/>
                <w:noProof/>
                <w:lang w:val="en-GB"/>
              </w:rPr>
            </w:pPr>
            <w:hyperlink r:id="rId10" w:history="1">
              <w:r w:rsidRPr="00A84DB4">
                <w:rPr>
                  <w:rStyle w:val="Hyperlink"/>
                  <w:rFonts w:ascii="Blinker" w:hAnsi="Blinker"/>
                  <w:noProof/>
                  <w:lang w:val="en-GB"/>
                </w:rPr>
                <w:t>danmackle05@gmail.com</w:t>
              </w:r>
            </w:hyperlink>
            <w:r w:rsidRPr="00A84DB4">
              <w:rPr>
                <w:rFonts w:ascii="Blinker" w:hAnsi="Blinker"/>
                <w:noProof/>
                <w:lang w:val="en-GB"/>
              </w:rPr>
              <w:br/>
            </w:r>
            <w:hyperlink r:id="rId11" w:history="1">
              <w:r w:rsidRPr="00A84DB4">
                <w:rPr>
                  <w:rStyle w:val="Hyperlink"/>
                  <w:rFonts w:ascii="Blinker" w:hAnsi="Blinker"/>
                  <w:noProof/>
                  <w:lang w:val="en-GB"/>
                </w:rPr>
                <w:t>danmackle04@qub.ac.uk</w:t>
              </w:r>
            </w:hyperlink>
          </w:p>
          <w:p w14:paraId="597B0F6A" w14:textId="77777777" w:rsidR="00DD5F82" w:rsidRPr="003C34F2" w:rsidRDefault="00DD5F82" w:rsidP="00B20DFA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3C34F2" w:rsidRDefault="00000000" w:rsidP="00B20DFA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3C34F2">
                  <w:rPr>
                    <w:noProof/>
                    <w:lang w:val="en-GB" w:bidi="en-GB"/>
                  </w:rPr>
                  <w:t>Dear</w:t>
                </w:r>
              </w:sdtContent>
            </w:sdt>
            <w:r w:rsidR="00DD5F82" w:rsidRPr="003C34F2">
              <w:rPr>
                <w:noProof/>
                <w:lang w:val="en-GB" w:bidi="en-GB"/>
              </w:rPr>
              <w:t xml:space="preserve"> </w:t>
            </w:r>
            <w:r w:rsidR="0011740B">
              <w:rPr>
                <w:noProof/>
                <w:lang w:val="en-GB"/>
              </w:rPr>
              <w:t>Sir or Madam,</w:t>
            </w:r>
          </w:p>
          <w:p w14:paraId="0B39164A" w14:textId="45ED51E9" w:rsidR="00DD5F82" w:rsidRPr="00A84DB4" w:rsidRDefault="0021170C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>
              <w:rPr>
                <w:noProof/>
                <w:lang w:val="en-GB"/>
              </w:rPr>
              <w:br/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Thank you very much for helping me choose </w:t>
            </w:r>
            <w:r w:rsidR="003D4A9B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Deloitte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as a potential employer through </w:t>
            </w:r>
            <w:r w:rsidR="0011740B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your Early Careers Team’s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lovely events across Queen’s University Belfast!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</w:p>
          <w:p w14:paraId="636169CA" w14:textId="15A2B57B" w:rsidR="0011740B" w:rsidRPr="00A84DB4" w:rsidRDefault="0021170C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I am now pursuing this position of </w:t>
            </w:r>
            <w:r w:rsidR="003D4A9B">
              <w:rPr>
                <w:rFonts w:ascii="Blinker" w:eastAsia="Blinker" w:hAnsi="Blinker" w:cs="Blinker"/>
                <w:color w:val="46464E"/>
                <w:szCs w:val="22"/>
              </w:rPr>
              <w:t xml:space="preserve">Consultant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in Belfast for </w:t>
            </w:r>
            <w:r w:rsidR="003D4A9B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September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2025. Please find attatched my CV.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</w:p>
          <w:p w14:paraId="05CA1B38" w14:textId="4412E51F" w:rsidR="00DB218D" w:rsidRPr="00DB218D" w:rsidRDefault="00DB218D" w:rsidP="00DB218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DB218D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I am confident that my </w:t>
            </w:r>
            <w:r w:rsid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following </w:t>
            </w:r>
            <w:r w:rsidRPr="00DB218D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qualities make me an excellent fit for this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prestigious role</w:t>
            </w:r>
            <w:r w:rsidRPr="00DB218D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:</w:t>
            </w:r>
          </w:p>
          <w:p w14:paraId="16471E14" w14:textId="24D38691" w:rsidR="003D4A9B" w:rsidRPr="003D4A9B" w:rsidRDefault="003D4A9B" w:rsidP="003D4A9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Academic Excellence.</w:t>
            </w:r>
          </w:p>
          <w:p w14:paraId="45BA6268" w14:textId="7482A9AC" w:rsidR="0011740B" w:rsidRPr="00A84DB4" w:rsidRDefault="0011740B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 xml:space="preserve">Evidenced </w:t>
            </w:r>
            <w:r w:rsidR="003D4A9B">
              <w:rPr>
                <w:rFonts w:ascii="Blinker" w:eastAsia="Blinker" w:hAnsi="Blinker" w:cs="Blinker"/>
                <w:lang w:val="en-GB"/>
              </w:rPr>
              <w:t>S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 xml:space="preserve">oft </w:t>
            </w:r>
            <w:r w:rsidR="003D4A9B">
              <w:rPr>
                <w:rFonts w:ascii="Blinker" w:eastAsia="Blinker" w:hAnsi="Blinker" w:cs="Blinker"/>
                <w:lang w:val="en-GB"/>
              </w:rPr>
              <w:t>S</w:t>
            </w:r>
            <w:r w:rsidRPr="00A84DB4">
              <w:rPr>
                <w:rFonts w:ascii="Blinker" w:eastAsia="Blinker" w:hAnsi="Blinker" w:cs="Blinker"/>
                <w:lang w:val="en-GB"/>
              </w:rPr>
              <w:t>kills of Creativity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 xml:space="preserve">, Communication </w:t>
            </w:r>
            <w:r w:rsidRPr="00A84DB4">
              <w:rPr>
                <w:rFonts w:ascii="Blinker" w:eastAsia="Blinker" w:hAnsi="Blinker" w:cs="Blinker"/>
                <w:lang w:val="en-GB"/>
              </w:rPr>
              <w:t xml:space="preserve">and </w:t>
            </w:r>
            <w:r w:rsidR="003D4A9B">
              <w:rPr>
                <w:rFonts w:ascii="Blinker" w:eastAsia="Blinker" w:hAnsi="Blinker" w:cs="Blinker"/>
                <w:lang w:val="en-GB"/>
              </w:rPr>
              <w:t>Integrity</w:t>
            </w:r>
            <w:r w:rsidRPr="00A84DB4">
              <w:rPr>
                <w:rFonts w:ascii="Blinker" w:eastAsia="Blinker" w:hAnsi="Blinker" w:cs="Blinker"/>
                <w:lang w:val="en-GB"/>
              </w:rPr>
              <w:t xml:space="preserve"> in a</w:t>
            </w:r>
            <w:r w:rsidR="003D4A9B">
              <w:rPr>
                <w:rFonts w:ascii="Blinker" w:eastAsia="Blinker" w:hAnsi="Blinker" w:cs="Blinker"/>
                <w:lang w:val="en-GB"/>
              </w:rPr>
              <w:t>n Inclusive,</w:t>
            </w:r>
            <w:r w:rsidRPr="00A84DB4">
              <w:rPr>
                <w:rFonts w:ascii="Blinker" w:eastAsia="Blinker" w:hAnsi="Blinker" w:cs="Blinker"/>
                <w:lang w:val="en-GB"/>
              </w:rPr>
              <w:t xml:space="preserve"> Cooperative environment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>.</w:t>
            </w:r>
          </w:p>
          <w:p w14:paraId="0F46D21F" w14:textId="6204F87D" w:rsidR="00DB218D" w:rsidRPr="00A84DB4" w:rsidRDefault="00DB218D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Refined roster of Technical Skills</w:t>
            </w:r>
            <w:r w:rsidR="003D4A9B">
              <w:rPr>
                <w:rFonts w:ascii="Blinker" w:eastAsia="Blinker" w:hAnsi="Blinker" w:cs="Blinker"/>
                <w:lang w:val="en-GB"/>
              </w:rPr>
              <w:t>, both compulsory and extracurricular.</w:t>
            </w:r>
          </w:p>
          <w:p w14:paraId="6BA1807D" w14:textId="5A67E6DD" w:rsidR="0011740B" w:rsidRPr="00A84DB4" w:rsidRDefault="0011740B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 xml:space="preserve">Ongoing volunteer work as a public speaker </w:t>
            </w:r>
            <w:r w:rsidR="003D4A9B">
              <w:rPr>
                <w:rFonts w:ascii="Blinker" w:eastAsia="Blinker" w:hAnsi="Blinker" w:cs="Blinker"/>
                <w:lang w:val="en-GB"/>
              </w:rPr>
              <w:t xml:space="preserve">in Queen’s University Belfast </w:t>
            </w:r>
            <w:r w:rsidRPr="00A84DB4">
              <w:rPr>
                <w:rFonts w:ascii="Blinker" w:eastAsia="Blinker" w:hAnsi="Blinker" w:cs="Blinker"/>
                <w:lang w:val="en-GB"/>
              </w:rPr>
              <w:t>for CyberFirst and ChildNet, on the topic of Cybersecurity</w:t>
            </w:r>
            <w:r w:rsidR="003D4A9B">
              <w:rPr>
                <w:rFonts w:ascii="Blinker" w:eastAsia="Blinker" w:hAnsi="Blinker" w:cs="Blinker"/>
                <w:lang w:val="en-GB"/>
              </w:rPr>
              <w:t xml:space="preserve"> and the overall IT industry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>.</w:t>
            </w:r>
          </w:p>
          <w:p w14:paraId="2C55CFA3" w14:textId="245BD1F8" w:rsidR="0011740B" w:rsidRPr="00A84DB4" w:rsidRDefault="00DB218D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Strong repertoire of varied job experiences</w:t>
            </w:r>
            <w:r w:rsidR="003D4A9B">
              <w:rPr>
                <w:rFonts w:ascii="Blinker" w:eastAsia="Blinker" w:hAnsi="Blinker" w:cs="Blinker"/>
                <w:lang w:val="en-GB"/>
              </w:rPr>
              <w:t>, alongside a full-time job</w:t>
            </w:r>
            <w:r w:rsidRPr="00A84DB4">
              <w:rPr>
                <w:rFonts w:ascii="Blinker" w:eastAsia="Blinker" w:hAnsi="Blinker" w:cs="Blinker"/>
                <w:lang w:val="en-GB"/>
              </w:rPr>
              <w:t>.</w:t>
            </w:r>
          </w:p>
          <w:p w14:paraId="2E1499E6" w14:textId="21EC48B9" w:rsidR="00DB218D" w:rsidRPr="00A84DB4" w:rsidRDefault="003D4A9B" w:rsidP="0011740B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>
              <w:rPr>
                <w:rFonts w:ascii="Blinker" w:eastAsia="Blinker" w:hAnsi="Blinker" w:cs="Blinker"/>
                <w:lang w:val="en-GB"/>
              </w:rPr>
              <w:t>Collaboration</w:t>
            </w:r>
            <w:r w:rsidR="00DB218D" w:rsidRPr="00A84DB4">
              <w:rPr>
                <w:rFonts w:ascii="Blinker" w:eastAsia="Blinker" w:hAnsi="Blinker" w:cs="Blinker"/>
                <w:lang w:val="en-GB"/>
              </w:rPr>
              <w:t xml:space="preserve"> in public Hackathons, challenges and events.</w:t>
            </w:r>
          </w:p>
          <w:p w14:paraId="72FF2090" w14:textId="43D8FB22" w:rsidR="00DB218D" w:rsidRPr="00A84DB4" w:rsidRDefault="00DB218D" w:rsidP="00DB218D">
            <w:pPr>
              <w:pStyle w:val="ListParagraph"/>
              <w:numPr>
                <w:ilvl w:val="0"/>
                <w:numId w:val="11"/>
              </w:numPr>
              <w:rPr>
                <w:rFonts w:ascii="Blinker" w:eastAsia="Blinker" w:hAnsi="Blinker" w:cs="Blinker"/>
                <w:lang w:val="en-GB"/>
              </w:rPr>
            </w:pPr>
            <w:r w:rsidRPr="00A84DB4">
              <w:rPr>
                <w:rFonts w:ascii="Blinker" w:eastAsia="Blinker" w:hAnsi="Blinker" w:cs="Blinker"/>
                <w:lang w:val="en-GB"/>
              </w:rPr>
              <w:t>Many personal and academic projects of high standard.</w:t>
            </w:r>
          </w:p>
          <w:p w14:paraId="2818DD1E" w14:textId="0A7C6671" w:rsidR="00DD5F82" w:rsidRPr="00A84DB4" w:rsidRDefault="0021170C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  <w:r w:rsidR="00E61B6B" w:rsidRPr="00E61B6B">
              <w:rPr>
                <w:rFonts w:ascii="Blinker" w:eastAsia="Blinker" w:hAnsi="Blinker" w:cs="Blinker"/>
                <w:color w:val="46464E"/>
                <w:szCs w:val="22"/>
              </w:rPr>
              <w:t xml:space="preserve">I first learned of this amazing opportunity through both the QUB MyFuture portal and the QUB </w:t>
            </w:r>
            <w:proofErr w:type="spellStart"/>
            <w:r w:rsidR="00E61B6B" w:rsidRPr="00E61B6B">
              <w:rPr>
                <w:rFonts w:ascii="Blinker" w:eastAsia="Blinker" w:hAnsi="Blinker" w:cs="Blinker"/>
                <w:color w:val="46464E"/>
                <w:szCs w:val="22"/>
              </w:rPr>
              <w:t>YoPE</w:t>
            </w:r>
            <w:proofErr w:type="spellEnd"/>
            <w:r w:rsidR="00E61B6B" w:rsidRPr="00E61B6B">
              <w:rPr>
                <w:rFonts w:ascii="Blinker" w:eastAsia="Blinker" w:hAnsi="Blinker" w:cs="Blinker"/>
                <w:color w:val="46464E"/>
                <w:szCs w:val="22"/>
              </w:rPr>
              <w:t xml:space="preserve"> Portal, as well as in-person events.</w:t>
            </w:r>
          </w:p>
          <w:p w14:paraId="5CE77F45" w14:textId="77777777" w:rsidR="00DD5F82" w:rsidRPr="00A84DB4" w:rsidRDefault="00DD5F82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</w:p>
          <w:p w14:paraId="380A5CD3" w14:textId="1F584C63" w:rsidR="00DD5F82" w:rsidRPr="00A84DB4" w:rsidRDefault="0011740B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Thank you very much for taking the time to review my CV.</w:t>
            </w:r>
            <w:r w:rsid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</w:t>
            </w: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I hope to meet you again in the next stages of the application process!</w:t>
            </w:r>
          </w:p>
          <w:p w14:paraId="0097CD91" w14:textId="77777777" w:rsidR="00DD5F82" w:rsidRPr="00A84DB4" w:rsidRDefault="00DD5F82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</w:p>
          <w:p w14:paraId="5AB5EF05" w14:textId="5BBDA3BC" w:rsidR="00DD5F82" w:rsidRPr="00A84DB4" w:rsidRDefault="00A84DB4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Yours faithfully,</w:t>
            </w:r>
          </w:p>
          <w:p w14:paraId="109F6744" w14:textId="77777777" w:rsidR="00DD5F82" w:rsidRDefault="00DD5F82" w:rsidP="00A84DB4">
            <w:pPr>
              <w:pStyle w:val="TextRight"/>
              <w:ind w:left="0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</w:p>
          <w:p w14:paraId="21B2FDF2" w14:textId="77777777" w:rsidR="00A84DB4" w:rsidRPr="00A84DB4" w:rsidRDefault="00A84DB4" w:rsidP="00A84DB4">
            <w:pPr>
              <w:rPr>
                <w:lang w:val="en-GB"/>
              </w:rPr>
            </w:pPr>
          </w:p>
          <w:p w14:paraId="4E494F7A" w14:textId="69634291" w:rsidR="00DD5F82" w:rsidRPr="00A84DB4" w:rsidRDefault="0021170C" w:rsidP="00DD5F82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Daniel Mackle</w:t>
            </w:r>
            <w:r w:rsidR="0011740B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.</w:t>
            </w:r>
          </w:p>
          <w:p w14:paraId="6D7AE8DD" w14:textId="77777777" w:rsidR="00DD5F82" w:rsidRPr="00A84DB4" w:rsidRDefault="00DD5F82" w:rsidP="00DD5F82">
            <w:pPr>
              <w:pStyle w:val="TextRight"/>
            </w:pPr>
          </w:p>
          <w:p w14:paraId="1F44558E" w14:textId="35F66112" w:rsidR="00DD5F82" w:rsidRPr="003C34F2" w:rsidRDefault="00DD5F82" w:rsidP="0021170C">
            <w:pPr>
              <w:pStyle w:val="TextRight"/>
              <w:ind w:left="0"/>
              <w:rPr>
                <w:noProof/>
                <w:lang w:val="en-GB"/>
              </w:rPr>
            </w:pPr>
          </w:p>
        </w:tc>
      </w:tr>
      <w:tr w:rsidR="0011740B" w:rsidRPr="003C34F2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3C83801C" w14:textId="2853DEC5" w:rsidR="00DD5F82" w:rsidRPr="00A84DB4" w:rsidRDefault="00B33CA5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Deloitte </w:t>
            </w:r>
            <w:r w:rsidR="0021170C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Early Careers</w:t>
            </w:r>
            <w:r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 xml:space="preserve"> </w:t>
            </w:r>
            <w:r w:rsidR="0021170C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Team</w:t>
            </w:r>
          </w:p>
          <w:p w14:paraId="1BD674A3" w14:textId="2A4FC167" w:rsidR="00DD5F82" w:rsidRPr="00A84DB4" w:rsidRDefault="00B33CA5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B33CA5">
              <w:rPr>
                <w:rFonts w:ascii="Blinker" w:eastAsia="Blinker" w:hAnsi="Blinker" w:cs="Blinker"/>
                <w:color w:val="46464E"/>
                <w:szCs w:val="22"/>
              </w:rPr>
              <w:t xml:space="preserve">Deloitte 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Global</w:t>
            </w:r>
          </w:p>
          <w:p w14:paraId="0D45491D" w14:textId="02A0A879" w:rsidR="00DD5F82" w:rsidRPr="00A84DB4" w:rsidRDefault="00B33CA5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  <w:lang w:val="en-GB"/>
              </w:rPr>
            </w:pPr>
            <w:r w:rsidRPr="00B33CA5">
              <w:rPr>
                <w:rFonts w:ascii="Blinker" w:eastAsia="Blinker" w:hAnsi="Blinker" w:cs="Blinker"/>
                <w:color w:val="46464E"/>
                <w:szCs w:val="22"/>
              </w:rPr>
              <w:t>27-45 Great Victoria St</w:t>
            </w:r>
            <w:r w:rsidR="0021170C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t>,</w:t>
            </w:r>
            <w:r w:rsidR="0021170C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  <w:t xml:space="preserve"> Belfast, Co. Antrim</w:t>
            </w:r>
            <w:r w:rsidR="0021170C" w:rsidRPr="00A84DB4">
              <w:rPr>
                <w:rFonts w:ascii="Blinker" w:eastAsia="Blinker" w:hAnsi="Blinker" w:cs="Blinker"/>
                <w:color w:val="46464E"/>
                <w:szCs w:val="22"/>
                <w:lang w:val="en-GB"/>
              </w:rPr>
              <w:br/>
            </w:r>
            <w:r w:rsidRPr="00B33CA5">
              <w:rPr>
                <w:rFonts w:ascii="Blinker" w:eastAsia="Blinker" w:hAnsi="Blinker" w:cs="Blinker"/>
                <w:color w:val="46464E"/>
                <w:szCs w:val="22"/>
              </w:rPr>
              <w:t>BT2 7SL</w:t>
            </w:r>
          </w:p>
          <w:p w14:paraId="3612A458" w14:textId="4EBDD845" w:rsidR="00DD5F82" w:rsidRPr="003C34F2" w:rsidRDefault="00DD5F82" w:rsidP="0021170C">
            <w:pPr>
              <w:pStyle w:val="TextLeft"/>
              <w:jc w:val="center"/>
              <w:rPr>
                <w:noProof/>
                <w:lang w:val="en-GB"/>
              </w:rPr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3C34F2" w:rsidRDefault="00DD5F82" w:rsidP="00B20DFA">
            <w:pPr>
              <w:pStyle w:val="TextRight"/>
              <w:rPr>
                <w:noProof/>
                <w:lang w:val="en-GB"/>
              </w:rPr>
            </w:pPr>
          </w:p>
        </w:tc>
      </w:tr>
    </w:tbl>
    <w:p w14:paraId="62363CF9" w14:textId="5EEA206B" w:rsidR="00DD5F82" w:rsidRPr="003C34F2" w:rsidRDefault="00203103">
      <w:pPr>
        <w:rPr>
          <w:noProof/>
          <w:lang w:val="en-GB"/>
        </w:rPr>
      </w:pPr>
      <w:r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A3408E" wp14:editId="26E5F4B9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815" cy="457200"/>
                <wp:effectExtent l="0" t="0" r="635" b="0"/>
                <wp:wrapNone/>
                <wp:docPr id="6520912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58E5C" id="Rectangle 2" o:spid="_x0000_s1026" style="position:absolute;margin-left:36pt;margin-top:806.25pt;width:523.45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" fillcolor="#496267" stroked="f">
                <w10:wrap anchorx="page" anchory="page"/>
              </v:rect>
            </w:pict>
          </mc:Fallback>
        </mc:AlternateContent>
      </w:r>
      <w:r w:rsidR="00DD5F82" w:rsidRPr="003C34F2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760E47B5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CE5F1" w14:textId="77777777" w:rsidR="00203103" w:rsidRDefault="00203103" w:rsidP="002031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DF45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" fillcolor="#648276 [3208]" stroked="f">
                <v:textbox>
                  <w:txbxContent>
                    <w:p w14:paraId="79FCE5F1" w14:textId="77777777" w:rsidR="00203103" w:rsidRDefault="00203103" w:rsidP="00203103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918A1" w14:textId="77777777" w:rsidR="00DF4F73" w:rsidRDefault="00DF4F73" w:rsidP="00F316AD">
      <w:r>
        <w:separator/>
      </w:r>
    </w:p>
  </w:endnote>
  <w:endnote w:type="continuationSeparator" w:id="0">
    <w:p w14:paraId="5319A468" w14:textId="77777777" w:rsidR="00DF4F73" w:rsidRDefault="00DF4F7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9F287" w14:textId="77777777" w:rsidR="00DF4F73" w:rsidRDefault="00DF4F73" w:rsidP="00F316AD">
      <w:r>
        <w:separator/>
      </w:r>
    </w:p>
  </w:footnote>
  <w:footnote w:type="continuationSeparator" w:id="0">
    <w:p w14:paraId="4CD63E4F" w14:textId="77777777" w:rsidR="00DF4F73" w:rsidRDefault="00DF4F73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A4651"/>
    <w:rsid w:val="000E1D44"/>
    <w:rsid w:val="0011740B"/>
    <w:rsid w:val="001213BA"/>
    <w:rsid w:val="00136F3E"/>
    <w:rsid w:val="00203103"/>
    <w:rsid w:val="0020696E"/>
    <w:rsid w:val="0021170C"/>
    <w:rsid w:val="002356A2"/>
    <w:rsid w:val="002D12DA"/>
    <w:rsid w:val="003019B2"/>
    <w:rsid w:val="0034687F"/>
    <w:rsid w:val="0034688D"/>
    <w:rsid w:val="003833A3"/>
    <w:rsid w:val="003C34F2"/>
    <w:rsid w:val="003D4A9B"/>
    <w:rsid w:val="003F05EF"/>
    <w:rsid w:val="0040233B"/>
    <w:rsid w:val="00430C48"/>
    <w:rsid w:val="004414EC"/>
    <w:rsid w:val="00491955"/>
    <w:rsid w:val="004D763E"/>
    <w:rsid w:val="00511A6E"/>
    <w:rsid w:val="0057534A"/>
    <w:rsid w:val="00600EB0"/>
    <w:rsid w:val="00605A5B"/>
    <w:rsid w:val="006A1B48"/>
    <w:rsid w:val="006B1FC6"/>
    <w:rsid w:val="006C60E6"/>
    <w:rsid w:val="006E70D3"/>
    <w:rsid w:val="007B0F94"/>
    <w:rsid w:val="00951C4B"/>
    <w:rsid w:val="009E3C0B"/>
    <w:rsid w:val="00A77921"/>
    <w:rsid w:val="00A84DB4"/>
    <w:rsid w:val="00B33CA5"/>
    <w:rsid w:val="00B575FB"/>
    <w:rsid w:val="00BC5B49"/>
    <w:rsid w:val="00C1095A"/>
    <w:rsid w:val="00C41261"/>
    <w:rsid w:val="00C55D85"/>
    <w:rsid w:val="00CA2273"/>
    <w:rsid w:val="00CD50FD"/>
    <w:rsid w:val="00D47124"/>
    <w:rsid w:val="00DB218D"/>
    <w:rsid w:val="00DB5EF9"/>
    <w:rsid w:val="00DD5D7B"/>
    <w:rsid w:val="00DD5F82"/>
    <w:rsid w:val="00DF4F73"/>
    <w:rsid w:val="00E61B6B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05294D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05294D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5294D"/>
    <w:rsid w:val="000A4651"/>
    <w:rsid w:val="000E1B4E"/>
    <w:rsid w:val="00180F58"/>
    <w:rsid w:val="00516FF0"/>
    <w:rsid w:val="0060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4</cp:revision>
  <dcterms:created xsi:type="dcterms:W3CDTF">2024-10-14T22:34:00Z</dcterms:created>
  <dcterms:modified xsi:type="dcterms:W3CDTF">2024-10-16T23:38:00Z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