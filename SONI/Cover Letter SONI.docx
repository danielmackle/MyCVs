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9519969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03A46412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="0037219D" w:rsidRPr="009C1683">
                <w:rPr>
                  <w:rStyle w:val="Hyperlink"/>
                  <w:rFonts w:ascii="Blinker" w:hAnsi="Blinker"/>
                </w:rPr>
                <w:t>dmackle04@qub.ac.uk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14B42D37" w14:textId="6352AAC8" w:rsidR="006C0FED" w:rsidRPr="006C0FED" w:rsidRDefault="0021170C" w:rsidP="006C0FED">
            <w:pPr>
              <w:pStyle w:val="TextRight"/>
              <w:spacing w:after="24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="006C0FED"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helping me choose </w:t>
            </w:r>
            <w:r w:rsidR="00025257">
              <w:rPr>
                <w:rFonts w:ascii="Blinker" w:eastAsia="Blinker" w:hAnsi="Blinker" w:cs="Blinker"/>
                <w:color w:val="46464E"/>
                <w:szCs w:val="22"/>
              </w:rPr>
              <w:t>SONI</w:t>
            </w:r>
            <w:r w:rsidR="006C0FED"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your lovely events across Queen’s University Belfast! </w:t>
            </w:r>
          </w:p>
          <w:p w14:paraId="68D1096C" w14:textId="44A7FACD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I first learned of this amazing opportunity through both in-person events and the QUB MyFuture platform.  I am now pursuing this </w:t>
            </w:r>
            <w:r w:rsidR="00025257">
              <w:rPr>
                <w:rFonts w:ascii="Blinker" w:eastAsia="Blinker" w:hAnsi="Blinker" w:cs="Blinker"/>
                <w:color w:val="46464E"/>
                <w:szCs w:val="22"/>
              </w:rPr>
              <w:t>Cybersecurity Placement</w:t>
            </w: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 in Belfast for 2025.  Please find attached my CV.</w:t>
            </w:r>
          </w:p>
          <w:p w14:paraId="55D2730F" w14:textId="5DF0ABE8" w:rsidR="006C0FED" w:rsidRPr="00D91B0F" w:rsidRDefault="006C0FED" w:rsidP="006C0FED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an excelling academic, having achieved a perfect GPA of 4.0 in both my first year of University and my A-Levels.  I am currently a public Cybersecurity representative of both CyberFirst and ChildNet.  I am also highly qualified in communication, with a Grade 8 and additional Diploma in Speech and Drama.</w:t>
            </w:r>
          </w:p>
          <w:p w14:paraId="04DE9083" w14:textId="27D5E25B" w:rsidR="00D91B0F" w:rsidRPr="00D91B0F" w:rsidRDefault="00D91B0F" w:rsidP="00D91B0F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For the past two years, I have taken up two volunteer roles; as a CyberFirst Student Ambassador and as a ChildNet Digital Leader/Champion.  In these roles, I give public speeches and presentations during notable events in QUB and in local secondary schools.  I use my proficiency of Cybersecurity and public speaking to inspire the future generation and spread vital Cybersecurity skills.  I was also a team leader in the QUB CS Sustainability Hackathon, winning the award of Most Creative Idea.</w:t>
            </w:r>
          </w:p>
          <w:p w14:paraId="22311EB5" w14:textId="350997E7" w:rsidR="006C0FED" w:rsidRDefault="006C0FED" w:rsidP="00D91B0F">
            <w:pPr>
              <w:pStyle w:val="TextRight"/>
              <w:spacing w:after="12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always had a huge admiration for </w:t>
            </w:r>
            <w:r w:rsidR="0002525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SONI, as they are vital to the growth of Northern Ireland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02525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believe that working with SONI would be an amazing milestone in my Cybersecurity career, as I ensure that all of the data and systems of the vital framework of the local Energy Industry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02525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is preserved.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02525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In this role, I expect to be pushed to my limits in coding, incident response, digital forensics</w:t>
            </w:r>
            <w:r w:rsidR="00ED5DDB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more, forging me into a better worker in my field while working towards something great.</w:t>
            </w:r>
            <w:r w:rsidR="0002525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Cybersecurity is my field of choice, and I would love to begin my career with a </w:t>
            </w:r>
            <w:r w:rsidR="003820D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relevant,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running start</w:t>
            </w:r>
            <w:r w:rsidR="003820D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in a way that can truly </w:t>
            </w:r>
            <w:r w:rsidR="0002525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give back to the world around me</w:t>
            </w:r>
            <w:r w:rsidR="003820D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!</w:t>
            </w:r>
          </w:p>
          <w:p w14:paraId="041D7503" w14:textId="77777777" w:rsidR="00025257" w:rsidRPr="00025257" w:rsidRDefault="00025257" w:rsidP="00025257"/>
          <w:p w14:paraId="27E4194A" w14:textId="2F429E3E" w:rsidR="00025257" w:rsidRPr="00025257" w:rsidRDefault="006C0FED" w:rsidP="00025257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taking the time to review my CV. </w:t>
            </w:r>
          </w:p>
          <w:p w14:paraId="4425CC85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7923EE1E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7272F300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3EE13BD0" w14:textId="75EA98F3" w:rsidR="006C0FED" w:rsidRPr="006C0FED" w:rsidRDefault="00D91B0F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color w:val="46464E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132EFA29" wp14:editId="4580A81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145415</wp:posOffset>
                      </wp:positionV>
                      <wp:extent cx="2360930" cy="1404620"/>
                      <wp:effectExtent l="0" t="0" r="889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3157D" w14:textId="6CF04407" w:rsidR="00D91B0F" w:rsidRDefault="00D91B0F">
                                  <w:r w:rsidRPr="006C0FED">
                                    <w:rPr>
                                      <w:rFonts w:ascii="Blinker" w:eastAsia="Blinker" w:hAnsi="Blinker" w:cs="Blinker"/>
                                      <w:color w:val="46464E"/>
                                      <w:szCs w:val="22"/>
                                    </w:rPr>
                                    <w:t>Daniel Mackle.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32EFA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95pt;margin-top:11.4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DJe&#10;/R/fAAAACAEAAA8AAAAAAAAAAAAAAAAAaAQAAGRycy9kb3ducmV2LnhtbFBLBQYAAAAABAAEAPMA&#10;AAB0BQAAAAA=&#10;" stroked="f">
                      <v:textbox style="mso-fit-shape-to-text:t">
                        <w:txbxContent>
                          <w:p w14:paraId="6533157D" w14:textId="6CF04407" w:rsidR="00D91B0F" w:rsidRDefault="00D91B0F">
                            <w:r w:rsidRPr="006C0FED">
                              <w:rPr>
                                <w:rFonts w:ascii="Blinker" w:eastAsia="Blinker" w:hAnsi="Blinker" w:cs="Blinker"/>
                                <w:color w:val="46464E"/>
                                <w:szCs w:val="22"/>
                              </w:rPr>
                              <w:t>Daniel Mackle.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44558E" w14:textId="7D7468EF" w:rsidR="00DD5F82" w:rsidRPr="00E9064C" w:rsidRDefault="00DD5F82" w:rsidP="00D91B0F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6693C398" w:rsidR="00DD5F82" w:rsidRPr="005A118E" w:rsidRDefault="00025257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025257">
              <w:rPr>
                <w:rFonts w:ascii="Blinker" w:eastAsia="Blinker" w:hAnsi="Blinker" w:cs="Blinker"/>
                <w:color w:val="46464E"/>
                <w:szCs w:val="22"/>
              </w:rPr>
              <w:t>SONI Ltd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025257">
              <w:rPr>
                <w:rFonts w:ascii="Blinker" w:eastAsia="Blinker" w:hAnsi="Blinker" w:cs="Blinker"/>
                <w:color w:val="46464E"/>
                <w:szCs w:val="22"/>
              </w:rPr>
              <w:t xml:space="preserve">12 Manse Rd,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025257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025257">
              <w:rPr>
                <w:rFonts w:ascii="Blinker" w:eastAsia="Blinker" w:hAnsi="Blinker" w:cs="Blinker"/>
                <w:color w:val="46464E"/>
                <w:szCs w:val="22"/>
              </w:rPr>
              <w:t xml:space="preserve"> BT6 9RT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501CF322" w:rsidR="00DD5F82" w:rsidRPr="0078604A" w:rsidRDefault="00DD5F82" w:rsidP="0078604A">
      <w:pPr>
        <w:pStyle w:val="NormalWeb"/>
        <w:textAlignment w:val="baseline"/>
        <w:rPr>
          <w:rFonts w:ascii="inherit" w:eastAsia="Times New Roman" w:hAnsi="inherit"/>
          <w:noProof w:val="0"/>
          <w:color w:val="494949"/>
          <w:lang w:eastAsia="en-GB"/>
        </w:rPr>
      </w:pPr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78604A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91A31" w14:textId="77777777" w:rsidR="003B44ED" w:rsidRPr="005A118E" w:rsidRDefault="003B44ED" w:rsidP="00F316AD">
      <w:r w:rsidRPr="005A118E">
        <w:separator/>
      </w:r>
    </w:p>
  </w:endnote>
  <w:endnote w:type="continuationSeparator" w:id="0">
    <w:p w14:paraId="4A66580A" w14:textId="77777777" w:rsidR="003B44ED" w:rsidRPr="005A118E" w:rsidRDefault="003B44ED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0EFB0" w14:textId="77777777" w:rsidR="003B44ED" w:rsidRPr="005A118E" w:rsidRDefault="003B44ED" w:rsidP="00F316AD">
      <w:r w:rsidRPr="005A118E">
        <w:separator/>
      </w:r>
    </w:p>
  </w:footnote>
  <w:footnote w:type="continuationSeparator" w:id="0">
    <w:p w14:paraId="0851E1BD" w14:textId="77777777" w:rsidR="003B44ED" w:rsidRPr="005A118E" w:rsidRDefault="003B44ED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740C7"/>
    <w:multiLevelType w:val="multilevel"/>
    <w:tmpl w:val="82F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9330D"/>
    <w:multiLevelType w:val="multilevel"/>
    <w:tmpl w:val="768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40CF4"/>
    <w:multiLevelType w:val="multilevel"/>
    <w:tmpl w:val="1E3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711C"/>
    <w:multiLevelType w:val="multilevel"/>
    <w:tmpl w:val="1E0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803A9"/>
    <w:multiLevelType w:val="multilevel"/>
    <w:tmpl w:val="19F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6D29E2"/>
    <w:multiLevelType w:val="multilevel"/>
    <w:tmpl w:val="00F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4438220">
    <w:abstractNumId w:val="0"/>
  </w:num>
  <w:num w:numId="2" w16cid:durableId="1516579096">
    <w:abstractNumId w:val="1"/>
  </w:num>
  <w:num w:numId="3" w16cid:durableId="1704595388">
    <w:abstractNumId w:val="2"/>
  </w:num>
  <w:num w:numId="4" w16cid:durableId="1676683464">
    <w:abstractNumId w:val="3"/>
  </w:num>
  <w:num w:numId="5" w16cid:durableId="1262445977">
    <w:abstractNumId w:val="8"/>
  </w:num>
  <w:num w:numId="6" w16cid:durableId="1904562279">
    <w:abstractNumId w:val="4"/>
  </w:num>
  <w:num w:numId="7" w16cid:durableId="2095393056">
    <w:abstractNumId w:val="5"/>
  </w:num>
  <w:num w:numId="8" w16cid:durableId="90590384">
    <w:abstractNumId w:val="6"/>
  </w:num>
  <w:num w:numId="9" w16cid:durableId="1610312215">
    <w:abstractNumId w:val="7"/>
  </w:num>
  <w:num w:numId="10" w16cid:durableId="461386184">
    <w:abstractNumId w:val="9"/>
  </w:num>
  <w:num w:numId="11" w16cid:durableId="2049332750">
    <w:abstractNumId w:val="10"/>
  </w:num>
  <w:num w:numId="12" w16cid:durableId="1378818451">
    <w:abstractNumId w:val="12"/>
  </w:num>
  <w:num w:numId="13" w16cid:durableId="9533507">
    <w:abstractNumId w:val="11"/>
  </w:num>
  <w:num w:numId="14" w16cid:durableId="733815859">
    <w:abstractNumId w:val="14"/>
  </w:num>
  <w:num w:numId="15" w16cid:durableId="814637359">
    <w:abstractNumId w:val="16"/>
  </w:num>
  <w:num w:numId="16" w16cid:durableId="441875125">
    <w:abstractNumId w:val="13"/>
  </w:num>
  <w:num w:numId="17" w16cid:durableId="17656887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25257"/>
    <w:rsid w:val="000E1D44"/>
    <w:rsid w:val="0011740B"/>
    <w:rsid w:val="001213BA"/>
    <w:rsid w:val="00135506"/>
    <w:rsid w:val="00136F3E"/>
    <w:rsid w:val="0018149E"/>
    <w:rsid w:val="001E1FF0"/>
    <w:rsid w:val="0020696E"/>
    <w:rsid w:val="0021170C"/>
    <w:rsid w:val="002356A2"/>
    <w:rsid w:val="002D12DA"/>
    <w:rsid w:val="003019B2"/>
    <w:rsid w:val="0032063B"/>
    <w:rsid w:val="0034687F"/>
    <w:rsid w:val="0034688D"/>
    <w:rsid w:val="0037219D"/>
    <w:rsid w:val="003820D7"/>
    <w:rsid w:val="003833A3"/>
    <w:rsid w:val="00387203"/>
    <w:rsid w:val="003B44ED"/>
    <w:rsid w:val="003C34F2"/>
    <w:rsid w:val="003F05EF"/>
    <w:rsid w:val="0040233B"/>
    <w:rsid w:val="00406BDD"/>
    <w:rsid w:val="00407FF6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632F"/>
    <w:rsid w:val="005875F9"/>
    <w:rsid w:val="005A118E"/>
    <w:rsid w:val="00600EB0"/>
    <w:rsid w:val="00605A5B"/>
    <w:rsid w:val="00647FBF"/>
    <w:rsid w:val="006563FA"/>
    <w:rsid w:val="00691E1D"/>
    <w:rsid w:val="006A1B48"/>
    <w:rsid w:val="006B1FC6"/>
    <w:rsid w:val="006C0FED"/>
    <w:rsid w:val="006C60E6"/>
    <w:rsid w:val="006E70D3"/>
    <w:rsid w:val="00767EFB"/>
    <w:rsid w:val="0078604A"/>
    <w:rsid w:val="00794537"/>
    <w:rsid w:val="007B0F94"/>
    <w:rsid w:val="008E4239"/>
    <w:rsid w:val="00912A0F"/>
    <w:rsid w:val="00951C4B"/>
    <w:rsid w:val="009E3C0B"/>
    <w:rsid w:val="00A40FA0"/>
    <w:rsid w:val="00A75BB3"/>
    <w:rsid w:val="00A77921"/>
    <w:rsid w:val="00A84DB4"/>
    <w:rsid w:val="00A96411"/>
    <w:rsid w:val="00AC1C2B"/>
    <w:rsid w:val="00AF5FE9"/>
    <w:rsid w:val="00B575FB"/>
    <w:rsid w:val="00BB69E8"/>
    <w:rsid w:val="00BC5B49"/>
    <w:rsid w:val="00C1095A"/>
    <w:rsid w:val="00C36F4C"/>
    <w:rsid w:val="00C41261"/>
    <w:rsid w:val="00C55D85"/>
    <w:rsid w:val="00CA2273"/>
    <w:rsid w:val="00CD50FD"/>
    <w:rsid w:val="00D26A83"/>
    <w:rsid w:val="00D47124"/>
    <w:rsid w:val="00D91B0F"/>
    <w:rsid w:val="00DA7CA1"/>
    <w:rsid w:val="00DB218D"/>
    <w:rsid w:val="00DB5999"/>
    <w:rsid w:val="00DD5D7B"/>
    <w:rsid w:val="00DD5F82"/>
    <w:rsid w:val="00DF7B79"/>
    <w:rsid w:val="00E44C0D"/>
    <w:rsid w:val="00E67CDA"/>
    <w:rsid w:val="00E9064C"/>
    <w:rsid w:val="00ED5DDB"/>
    <w:rsid w:val="00EF5BFC"/>
    <w:rsid w:val="00F316AD"/>
    <w:rsid w:val="00F4501B"/>
    <w:rsid w:val="00F53A3F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12A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0F"/>
    <w:rPr>
      <w:rFonts w:asciiTheme="majorHAnsi" w:eastAsiaTheme="majorEastAsia" w:hAnsiTheme="majorHAnsi" w:cstheme="majorBidi"/>
      <w:noProof/>
      <w:color w:val="181B23" w:themeColor="accent1" w:themeShade="7F"/>
      <w:lang w:val="en-GB"/>
    </w:rPr>
  </w:style>
  <w:style w:type="paragraph" w:styleId="NormalWeb">
    <w:name w:val="Normal (Web)"/>
    <w:basedOn w:val="Normal"/>
    <w:uiPriority w:val="99"/>
    <w:unhideWhenUsed/>
    <w:rsid w:val="00912A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FF0FE6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FF0FE6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406BDD"/>
    <w:rsid w:val="00600EB0"/>
    <w:rsid w:val="00647FBF"/>
    <w:rsid w:val="00660A3C"/>
    <w:rsid w:val="00691E1D"/>
    <w:rsid w:val="00767EFB"/>
    <w:rsid w:val="008839D7"/>
    <w:rsid w:val="008F7FD3"/>
    <w:rsid w:val="009B14BD"/>
    <w:rsid w:val="00B27A93"/>
    <w:rsid w:val="00B662E7"/>
    <w:rsid w:val="00BB69E8"/>
    <w:rsid w:val="00C15AFA"/>
    <w:rsid w:val="00CD7E1D"/>
    <w:rsid w:val="00F13964"/>
    <w:rsid w:val="00FD700F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16</cp:revision>
  <cp:lastPrinted>2024-10-26T15:06:00Z</cp:lastPrinted>
  <dcterms:created xsi:type="dcterms:W3CDTF">2024-10-14T22:34:00Z</dcterms:created>
  <dcterms:modified xsi:type="dcterms:W3CDTF">2024-10-26T15:06:00Z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